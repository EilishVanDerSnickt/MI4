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DE3ED" w14:textId="77777777" w:rsidR="00622A26" w:rsidRDefault="00011553" w:rsidP="00622A26">
      <w:pPr>
        <w:rPr>
          <w:szCs w:val="20"/>
        </w:rPr>
      </w:pPr>
      <w:r w:rsidRPr="00622A26">
        <w:rPr>
          <w:noProof/>
          <w:lang w:val="nl-BE" w:eastAsia="nl-BE"/>
        </w:rPr>
        <mc:AlternateContent>
          <mc:Choice Requires="wps">
            <w:drawing>
              <wp:anchor distT="0" distB="0" distL="114300" distR="114300" simplePos="0" relativeHeight="251655680" behindDoc="0" locked="1" layoutInCell="1" allowOverlap="1" wp14:anchorId="5B948387" wp14:editId="6B86B7F1">
                <wp:simplePos x="0" y="0"/>
                <wp:positionH relativeFrom="margin">
                  <wp:align>right</wp:align>
                </wp:positionH>
                <wp:positionV relativeFrom="page">
                  <wp:posOffset>1440180</wp:posOffset>
                </wp:positionV>
                <wp:extent cx="6069600" cy="763905"/>
                <wp:effectExtent l="0" t="0" r="2667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600" cy="763905"/>
                        </a:xfrm>
                        <a:prstGeom prst="rect">
                          <a:avLst/>
                        </a:prstGeom>
                        <a:solidFill>
                          <a:srgbClr val="FFFFFF"/>
                        </a:solidFill>
                        <a:ln w="9525">
                          <a:solidFill>
                            <a:srgbClr val="FFFFFF"/>
                          </a:solidFill>
                          <a:miter lim="800000"/>
                          <a:headEnd/>
                          <a:tailEnd/>
                        </a:ln>
                      </wps:spPr>
                      <wps:txbx>
                        <w:txbxContent>
                          <w:p w14:paraId="7746AD88" w14:textId="77777777" w:rsidR="00DD46F1" w:rsidRPr="008C094E" w:rsidRDefault="00DD46F1" w:rsidP="001D6E99">
                            <w:pPr>
                              <w:pStyle w:val="referentie2"/>
                            </w:pPr>
                            <w:r w:rsidRPr="008C094E">
                              <w:t>Onderwijsgroep Professionele Opleidingen</w:t>
                            </w:r>
                          </w:p>
                          <w:p w14:paraId="6D7C441F" w14:textId="77777777" w:rsidR="00DD46F1" w:rsidRPr="00622A26" w:rsidRDefault="00DD46F1" w:rsidP="001D6E99">
                            <w:pPr>
                              <w:pStyle w:val="referentie2"/>
                            </w:pPr>
                            <w:r>
                              <w:t>Handelswetenschappen en bedrijfskunde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B948387" id="_x0000_t202" coordsize="21600,21600" o:spt="202" path="m,l,21600r21600,l21600,xe">
                <v:stroke joinstyle="miter"/>
                <v:path gradientshapeok="t" o:connecttype="rect"/>
              </v:shapetype>
              <v:shape id="Text Box 2" o:spid="_x0000_s1026" type="#_x0000_t202" style="position:absolute;margin-left:426.7pt;margin-top:113.4pt;width:477.9pt;height:60.15pt;z-index:251655680;visibility:visible;mso-wrap-style:square;mso-width-percent:0;mso-height-percent:200;mso-wrap-distance-left:9pt;mso-wrap-distance-top:0;mso-wrap-distance-right:9pt;mso-wrap-distance-bottom:0;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" strokecolor="white">
                <v:textbox style="mso-fit-shape-to-text:t">
                  <w:txbxContent>
                    <w:p w14:paraId="7746AD88" w14:textId="77777777" w:rsidR="00DD46F1" w:rsidRPr="008C094E" w:rsidRDefault="00DD46F1" w:rsidP="001D6E99">
                      <w:pPr>
                        <w:pStyle w:val="referentie2"/>
                      </w:pPr>
                      <w:r w:rsidRPr="008C094E">
                        <w:t>Onderwijsgroep Professionele Opleidingen</w:t>
                      </w:r>
                    </w:p>
                    <w:p w14:paraId="6D7C441F" w14:textId="77777777" w:rsidR="00DD46F1" w:rsidRPr="00622A26" w:rsidRDefault="00DD46F1" w:rsidP="001D6E99">
                      <w:pPr>
                        <w:pStyle w:val="referentie2"/>
                      </w:pPr>
                      <w:r>
                        <w:t>Handelswetenschappen en bedrijfskunde</w:t>
                      </w:r>
                    </w:p>
                  </w:txbxContent>
                </v:textbox>
                <w10:wrap anchorx="margin" anchory="page"/>
                <w10:anchorlock/>
              </v:shape>
            </w:pict>
          </mc:Fallback>
        </mc:AlternateContent>
      </w:r>
    </w:p>
    <w:tbl>
      <w:tblPr>
        <w:tblpPr w:horzAnchor="margin" w:tblpXSpec="right" w:tblpYSpec="bottom"/>
        <w:tblOverlap w:val="never"/>
        <w:tblW w:w="0" w:type="auto"/>
        <w:tblLook w:val="04A0" w:firstRow="1" w:lastRow="0" w:firstColumn="1" w:lastColumn="0" w:noHBand="0" w:noVBand="1"/>
      </w:tblPr>
      <w:tblGrid>
        <w:gridCol w:w="8221"/>
      </w:tblGrid>
      <w:tr w:rsidR="004832C4" w:rsidRPr="00DD46F1" w14:paraId="7C92291B" w14:textId="77777777" w:rsidTr="004A0F6B">
        <w:tc>
          <w:tcPr>
            <w:tcW w:w="8437" w:type="dxa"/>
          </w:tcPr>
          <w:p w14:paraId="7FDDD71B" w14:textId="77777777" w:rsidR="004832C4" w:rsidRPr="00DD46F1" w:rsidRDefault="004832C4" w:rsidP="00DD46F1">
            <w:pPr>
              <w:pStyle w:val="kadertitelblad"/>
              <w:framePr w:wrap="auto" w:hAnchor="text" w:xAlign="left" w:yAlign="inline"/>
              <w:suppressOverlap w:val="0"/>
            </w:pPr>
          </w:p>
        </w:tc>
      </w:tr>
      <w:tr w:rsidR="004832C4" w:rsidRPr="00DD46F1" w14:paraId="4555DA1D" w14:textId="77777777" w:rsidTr="004A0F6B">
        <w:tc>
          <w:tcPr>
            <w:tcW w:w="8437" w:type="dxa"/>
          </w:tcPr>
          <w:p w14:paraId="0E3FEC38" w14:textId="77777777" w:rsidR="004832C4" w:rsidRPr="00DD46F1" w:rsidRDefault="00F0416D" w:rsidP="00501068">
            <w:pPr>
              <w:pStyle w:val="kadertitelblad"/>
              <w:framePr w:wrap="auto" w:hAnchor="text" w:xAlign="left" w:yAlign="inline"/>
              <w:suppressOverlap w:val="0"/>
            </w:pPr>
            <w:r>
              <w:rPr>
                <w:b/>
              </w:rPr>
              <w:fldChar w:fldCharType="begin">
                <w:ffData>
                  <w:name w:val="NaamStudent"/>
                  <w:enabled/>
                  <w:calcOnExit w:val="0"/>
                  <w:textInput>
                    <w:default w:val="Eilish Van Der Snickt"/>
                  </w:textInput>
                </w:ffData>
              </w:fldChar>
            </w:r>
            <w:bookmarkStart w:id="0" w:name="NaamStudent"/>
            <w:r>
              <w:rPr>
                <w:b/>
              </w:rPr>
              <w:instrText xml:space="preserve"> FORMTEXT </w:instrText>
            </w:r>
            <w:r>
              <w:rPr>
                <w:b/>
              </w:rPr>
            </w:r>
            <w:r>
              <w:rPr>
                <w:b/>
              </w:rPr>
              <w:fldChar w:fldCharType="separate"/>
            </w:r>
            <w:r>
              <w:rPr>
                <w:b/>
                <w:noProof/>
              </w:rPr>
              <w:t>Eilish Van Der Snickt</w:t>
            </w:r>
            <w:r>
              <w:rPr>
                <w:b/>
              </w:rPr>
              <w:fldChar w:fldCharType="end"/>
            </w:r>
            <w:bookmarkEnd w:id="0"/>
          </w:p>
        </w:tc>
      </w:tr>
      <w:tr w:rsidR="004832C4" w:rsidRPr="00984A47" w14:paraId="4176BFBC" w14:textId="77777777" w:rsidTr="004A0F6B">
        <w:tc>
          <w:tcPr>
            <w:tcW w:w="8437" w:type="dxa"/>
          </w:tcPr>
          <w:p w14:paraId="099D661A" w14:textId="437F4874" w:rsidR="004832C4" w:rsidRPr="00984A47" w:rsidRDefault="00C43001" w:rsidP="00DD46F1">
            <w:pPr>
              <w:pStyle w:val="kadertitelblad"/>
              <w:framePr w:wrap="auto" w:hAnchor="text" w:xAlign="left" w:yAlign="inline"/>
              <w:suppressOverlap w:val="0"/>
            </w:pPr>
            <w:sdt>
              <w:sdtPr>
                <w:rPr>
                  <w:rStyle w:val="Style4"/>
                </w:rPr>
                <w:alias w:val="Hoeveelste"/>
                <w:tag w:val="Hoeveelste"/>
                <w:id w:val="-153694285"/>
                <w:placeholder>
                  <w:docPart w:val="8AF7430E74F94F35B7801F9C1D74CEFE"/>
                </w:placeholder>
                <w:dropDownList>
                  <w:listItem w:value="Choose an item."/>
                  <w:listItem w:displayText="Eerste" w:value="Eerste"/>
                  <w:listItem w:displayText="Tweede" w:value="Tweede"/>
                  <w:listItem w:displayText="Derde" w:value="Derde"/>
                </w:dropDownList>
              </w:sdtPr>
              <w:sdtEndPr>
                <w:rPr>
                  <w:rStyle w:val="Standaardalinea-lettertype"/>
                </w:rPr>
              </w:sdtEndPr>
              <w:sdtContent>
                <w:r w:rsidR="005E6C1A">
                  <w:rPr>
                    <w:rStyle w:val="Style4"/>
                  </w:rPr>
                  <w:t>Tweede</w:t>
                </w:r>
              </w:sdtContent>
            </w:sdt>
            <w:r w:rsidR="004A0F6B">
              <w:t xml:space="preserve"> bachelor -</w:t>
            </w:r>
            <w:r w:rsidR="004832C4" w:rsidRPr="00984A47">
              <w:t xml:space="preserve"> </w:t>
            </w:r>
            <w:sdt>
              <w:sdtPr>
                <w:rPr>
                  <w:rStyle w:val="Style4"/>
                </w:rPr>
                <w:alias w:val="Opleiding"/>
                <w:tag w:val="Opleiding"/>
                <w:id w:val="-1337450494"/>
                <w:placeholder>
                  <w:docPart w:val="9782C78C184D4DD4B14A4A751F65C900"/>
                </w:placeholder>
                <w:dropDownList>
                  <w:listItem w:value="Choose an item."/>
                  <w:listItem w:displayText="Bedrijfsmanagement" w:value="Bedrijfsmanagement"/>
                  <w:listItem w:displayText="Office Management" w:value="Office Management"/>
                  <w:listItem w:displayText="Toegepaste Informatica" w:value="Toegepaste Informatica"/>
                  <w:listItem w:displayText="Bedrijfsmanagement HAO" w:value="Bedrijfsmanagement HAO"/>
                  <w:listItem w:displayText="Office Management HAO" w:value="Office Management HAO"/>
                </w:dropDownList>
              </w:sdtPr>
              <w:sdtEndPr>
                <w:rPr>
                  <w:rStyle w:val="Standaardalinea-lettertype"/>
                  <w:lang w:val="nl-BE"/>
                </w:rPr>
              </w:sdtEndPr>
              <w:sdtContent>
                <w:r w:rsidR="005E6C1A">
                  <w:rPr>
                    <w:rStyle w:val="Style4"/>
                  </w:rPr>
                  <w:t>Toegepaste Informatica</w:t>
                </w:r>
              </w:sdtContent>
            </w:sdt>
          </w:p>
          <w:sdt>
            <w:sdtPr>
              <w:rPr>
                <w:rStyle w:val="Style4"/>
              </w:rPr>
              <w:alias w:val="Afstudeerrichting"/>
              <w:tag w:val="Afstudeerrichting"/>
              <w:id w:val="1517964606"/>
              <w:placeholder>
                <w:docPart w:val="F19E222B3BE44972B64E8FFE7E7FF1B2"/>
              </w:placeholder>
              <w:showingPlcHdr/>
              <w:dropDownList>
                <w:listItem w:value="Choose an item."/>
                <w:listItem w:displayText="Accountancy-Fiscaliteit" w:value="Accountancy-Fiscaliteit"/>
                <w:listItem w:displayText="Financie- en Verzekeringswezen" w:value="Financie- en Verzekeringswezen"/>
                <w:listItem w:displayText="Logistiek management" w:value="Logistiek management"/>
                <w:listItem w:displayText="Marketing" w:value="Marketing"/>
                <w:listItem w:displayText="Medical Management Assistant" w:value="Medical Management Assistant"/>
              </w:dropDownList>
            </w:sdtPr>
            <w:sdtEndPr>
              <w:rPr>
                <w:rStyle w:val="Standaardalinea-lettertype"/>
              </w:rPr>
            </w:sdtEndPr>
            <w:sdtContent>
              <w:p w14:paraId="7662A592" w14:textId="77777777" w:rsidR="004832C4" w:rsidRPr="00984A47" w:rsidRDefault="005D42E4" w:rsidP="00DD46F1">
                <w:pPr>
                  <w:pStyle w:val="kadertitelblad"/>
                  <w:framePr w:wrap="auto" w:hAnchor="text" w:xAlign="left" w:yAlign="inline"/>
                  <w:suppressOverlap w:val="0"/>
                  <w:rPr>
                    <w:b/>
                  </w:rPr>
                </w:pPr>
                <w:r w:rsidRPr="001D04BF">
                  <w:rPr>
                    <w:rStyle w:val="Tekstvantijdelijkeaanduiding"/>
                    <w:vanish/>
                  </w:rPr>
                  <w:t>Choose an item.</w:t>
                </w:r>
              </w:p>
            </w:sdtContent>
          </w:sdt>
        </w:tc>
      </w:tr>
      <w:tr w:rsidR="004832C4" w:rsidRPr="00984A47" w14:paraId="21A93A90" w14:textId="77777777" w:rsidTr="004A0F6B">
        <w:tc>
          <w:tcPr>
            <w:tcW w:w="8437" w:type="dxa"/>
          </w:tcPr>
          <w:p w14:paraId="03A66625" w14:textId="77777777" w:rsidR="004832C4" w:rsidRPr="00984A47" w:rsidRDefault="004832C4" w:rsidP="00DD46F1">
            <w:pPr>
              <w:pStyle w:val="kadertitelblad"/>
              <w:framePr w:wrap="auto" w:hAnchor="text" w:xAlign="left" w:yAlign="inline"/>
              <w:suppressOverlap w:val="0"/>
            </w:pPr>
          </w:p>
        </w:tc>
      </w:tr>
      <w:tr w:rsidR="004832C4" w:rsidRPr="00984A47" w14:paraId="327D192D" w14:textId="77777777" w:rsidTr="004A0F6B">
        <w:tc>
          <w:tcPr>
            <w:tcW w:w="8437" w:type="dxa"/>
          </w:tcPr>
          <w:p w14:paraId="743864BA" w14:textId="77777777" w:rsidR="004832C4" w:rsidRPr="00984A47" w:rsidRDefault="004832C4" w:rsidP="00DD46F1">
            <w:pPr>
              <w:pStyle w:val="kadertitelblad"/>
              <w:framePr w:wrap="auto" w:hAnchor="text" w:xAlign="left" w:yAlign="inline"/>
              <w:suppressOverlap w:val="0"/>
            </w:pPr>
          </w:p>
        </w:tc>
      </w:tr>
      <w:tr w:rsidR="004832C4" w:rsidRPr="005E6C1A" w14:paraId="0470B67D" w14:textId="77777777" w:rsidTr="004A0F6B">
        <w:tc>
          <w:tcPr>
            <w:tcW w:w="8437" w:type="dxa"/>
          </w:tcPr>
          <w:p w14:paraId="043B9284" w14:textId="229310D5" w:rsidR="004832C4" w:rsidRPr="002B3BCA" w:rsidRDefault="005E6C1A" w:rsidP="00491689">
            <w:pPr>
              <w:pStyle w:val="kadertitelblad"/>
              <w:framePr w:wrap="auto" w:hAnchor="text" w:xAlign="left" w:yAlign="inline"/>
              <w:ind w:left="-993"/>
              <w:suppressOverlap w:val="0"/>
              <w:rPr>
                <w:b/>
                <w:lang w:val="nl-BE"/>
              </w:rPr>
            </w:pPr>
            <w:r>
              <w:rPr>
                <w:b/>
                <w:lang w:val="nl-BE"/>
              </w:rPr>
              <w:fldChar w:fldCharType="begin">
                <w:ffData>
                  <w:name w:val="OPO"/>
                  <w:enabled/>
                  <w:calcOnExit w:val="0"/>
                  <w:textInput>
                    <w:default w:val="Mobile &amp; Internet"/>
                    <w:format w:val="Beginhoofdletter"/>
                  </w:textInput>
                </w:ffData>
              </w:fldChar>
            </w:r>
            <w:bookmarkStart w:id="1" w:name="OPO"/>
            <w:r>
              <w:rPr>
                <w:b/>
                <w:lang w:val="nl-BE"/>
              </w:rPr>
              <w:instrText xml:space="preserve"> FORMTEXT </w:instrText>
            </w:r>
            <w:r>
              <w:rPr>
                <w:b/>
                <w:lang w:val="nl-BE"/>
              </w:rPr>
            </w:r>
            <w:r>
              <w:rPr>
                <w:b/>
                <w:lang w:val="nl-BE"/>
              </w:rPr>
              <w:fldChar w:fldCharType="separate"/>
            </w:r>
            <w:r>
              <w:rPr>
                <w:b/>
                <w:noProof/>
                <w:lang w:val="nl-BE"/>
              </w:rPr>
              <w:t>Mobile &amp; Internet</w:t>
            </w:r>
            <w:r>
              <w:rPr>
                <w:b/>
                <w:lang w:val="nl-BE"/>
              </w:rPr>
              <w:fldChar w:fldCharType="end"/>
            </w:r>
            <w:bookmarkEnd w:id="1"/>
            <w:r w:rsidR="004832C4" w:rsidRPr="002B3BCA">
              <w:rPr>
                <w:b/>
                <w:lang w:val="nl-BE"/>
              </w:rPr>
              <w:t xml:space="preserve"> </w:t>
            </w:r>
          </w:p>
          <w:p w14:paraId="7C708A25" w14:textId="508CCA6D" w:rsidR="004832C4" w:rsidRPr="004832C4" w:rsidRDefault="005E6C1A" w:rsidP="002B3BCA">
            <w:pPr>
              <w:pStyle w:val="kadertitelblad"/>
              <w:framePr w:wrap="auto" w:hAnchor="text" w:xAlign="left" w:yAlign="inline"/>
              <w:suppressOverlap w:val="0"/>
              <w:rPr>
                <w:lang w:val="nl-BE"/>
              </w:rPr>
            </w:pPr>
            <w:r>
              <w:rPr>
                <w:lang w:val="nl-BE"/>
              </w:rPr>
              <w:fldChar w:fldCharType="begin">
                <w:ffData>
                  <w:name w:val="Docent"/>
                  <w:enabled/>
                  <w:calcOnExit w:val="0"/>
                  <w:textInput>
                    <w:default w:val="Steven Ophalvens"/>
                  </w:textInput>
                </w:ffData>
              </w:fldChar>
            </w:r>
            <w:bookmarkStart w:id="2" w:name="Docent"/>
            <w:r>
              <w:rPr>
                <w:lang w:val="nl-BE"/>
              </w:rPr>
              <w:instrText xml:space="preserve"> FORMTEXT </w:instrText>
            </w:r>
            <w:r>
              <w:rPr>
                <w:lang w:val="nl-BE"/>
              </w:rPr>
            </w:r>
            <w:r>
              <w:rPr>
                <w:lang w:val="nl-BE"/>
              </w:rPr>
              <w:fldChar w:fldCharType="separate"/>
            </w:r>
            <w:r>
              <w:rPr>
                <w:noProof/>
                <w:lang w:val="nl-BE"/>
              </w:rPr>
              <w:t>Steven Ophalvens</w:t>
            </w:r>
            <w:r>
              <w:rPr>
                <w:lang w:val="nl-BE"/>
              </w:rPr>
              <w:fldChar w:fldCharType="end"/>
            </w:r>
            <w:bookmarkEnd w:id="2"/>
            <w:r w:rsidR="004832C4" w:rsidRPr="004832C4">
              <w:rPr>
                <w:lang w:val="nl-BE"/>
              </w:rPr>
              <w:t xml:space="preserve"> </w:t>
            </w:r>
          </w:p>
        </w:tc>
      </w:tr>
      <w:tr w:rsidR="004832C4" w:rsidRPr="005E6C1A" w14:paraId="1E126365" w14:textId="77777777" w:rsidTr="004A0F6B">
        <w:tc>
          <w:tcPr>
            <w:tcW w:w="8437" w:type="dxa"/>
            <w:tcBorders>
              <w:bottom w:val="single" w:sz="4" w:space="0" w:color="auto"/>
            </w:tcBorders>
          </w:tcPr>
          <w:p w14:paraId="7315956D" w14:textId="77777777" w:rsidR="004832C4" w:rsidRPr="001D6E99" w:rsidRDefault="004832C4" w:rsidP="00DD46F1">
            <w:pPr>
              <w:pStyle w:val="kadertitelblad"/>
              <w:framePr w:wrap="auto" w:hAnchor="text" w:xAlign="left" w:yAlign="inline"/>
              <w:suppressOverlap w:val="0"/>
              <w:rPr>
                <w:lang w:val="nl-BE"/>
              </w:rPr>
            </w:pPr>
          </w:p>
        </w:tc>
      </w:tr>
      <w:tr w:rsidR="005D42E4" w:rsidRPr="005C5B6F" w14:paraId="26BF0B27" w14:textId="77777777" w:rsidTr="004A0F6B">
        <w:tc>
          <w:tcPr>
            <w:tcW w:w="8437" w:type="dxa"/>
            <w:tcBorders>
              <w:top w:val="single" w:sz="4" w:space="0" w:color="auto"/>
            </w:tcBorders>
          </w:tcPr>
          <w:p w14:paraId="427BE9A4" w14:textId="77777777" w:rsidR="005D42E4" w:rsidRPr="001D6E99" w:rsidRDefault="005D42E4" w:rsidP="00491689">
            <w:pPr>
              <w:pStyle w:val="kadertitelblad"/>
              <w:framePr w:wrap="auto" w:hAnchor="text" w:xAlign="left" w:yAlign="inline"/>
              <w:suppressOverlap w:val="0"/>
              <w:rPr>
                <w:lang w:val="nl-BE"/>
              </w:rPr>
            </w:pPr>
            <w:r>
              <w:rPr>
                <w:lang w:val="nl-BE"/>
              </w:rPr>
              <w:t xml:space="preserve">Academiejaar </w:t>
            </w:r>
            <w:r w:rsidR="00155EDD">
              <w:rPr>
                <w:lang w:val="nl-BE"/>
              </w:rPr>
              <w:fldChar w:fldCharType="begin">
                <w:ffData>
                  <w:name w:val="Jaartallen"/>
                  <w:enabled/>
                  <w:calcOnExit w:val="0"/>
                  <w:textInput>
                    <w:default w:val="2018-2019"/>
                  </w:textInput>
                </w:ffData>
              </w:fldChar>
            </w:r>
            <w:bookmarkStart w:id="3" w:name="Jaartallen"/>
            <w:r w:rsidR="00155EDD">
              <w:rPr>
                <w:lang w:val="nl-BE"/>
              </w:rPr>
              <w:instrText xml:space="preserve"> FORMTEXT </w:instrText>
            </w:r>
            <w:r w:rsidR="00155EDD">
              <w:rPr>
                <w:lang w:val="nl-BE"/>
              </w:rPr>
            </w:r>
            <w:r w:rsidR="00155EDD">
              <w:rPr>
                <w:lang w:val="nl-BE"/>
              </w:rPr>
              <w:fldChar w:fldCharType="separate"/>
            </w:r>
            <w:r w:rsidR="00155EDD">
              <w:rPr>
                <w:noProof/>
                <w:lang w:val="nl-BE"/>
              </w:rPr>
              <w:t>2018-2019</w:t>
            </w:r>
            <w:r w:rsidR="00155EDD">
              <w:rPr>
                <w:lang w:val="nl-BE"/>
              </w:rPr>
              <w:fldChar w:fldCharType="end"/>
            </w:r>
            <w:bookmarkEnd w:id="3"/>
          </w:p>
        </w:tc>
      </w:tr>
    </w:tbl>
    <w:tbl>
      <w:tblPr>
        <w:tblStyle w:val="Tabelraster"/>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4A0F6B" w:rsidRPr="00155EDD" w14:paraId="5E99E27D" w14:textId="77777777" w:rsidTr="004A0F6B">
        <w:sdt>
          <w:sdtPr>
            <w:rPr>
              <w:rStyle w:val="Style2"/>
              <w:lang w:val="nl-BE"/>
            </w:rPr>
            <w:alias w:val="Titel"/>
            <w:tag w:val="Titel"/>
            <w:id w:val="1423831304"/>
            <w:placeholder>
              <w:docPart w:val="72A444833802421FB75E220B1E7A6A35"/>
            </w:placeholder>
            <w:text/>
          </w:sdtPr>
          <w:sdtEndPr>
            <w:rPr>
              <w:rStyle w:val="Standaardalinea-lettertype"/>
              <w:b w:val="0"/>
              <w:sz w:val="26"/>
            </w:rPr>
          </w:sdtEndPr>
          <w:sdtContent>
            <w:tc>
              <w:tcPr>
                <w:tcW w:w="8665" w:type="dxa"/>
                <w:gridSpan w:val="2"/>
                <w:tcBorders>
                  <w:top w:val="nil"/>
                  <w:left w:val="nil"/>
                  <w:bottom w:val="nil"/>
                  <w:right w:val="nil"/>
                </w:tcBorders>
              </w:tcPr>
              <w:p w14:paraId="0A1B9117" w14:textId="782AA53E" w:rsidR="004A0F6B" w:rsidRPr="004A0F6B" w:rsidRDefault="005E6C1A" w:rsidP="004A0F6B">
                <w:pPr>
                  <w:pStyle w:val="kadertitelblad"/>
                  <w:framePr w:wrap="auto" w:hAnchor="text" w:xAlign="left" w:yAlign="inline"/>
                  <w:suppressOverlap w:val="0"/>
                  <w:rPr>
                    <w:lang w:val="nl-BE"/>
                  </w:rPr>
                </w:pPr>
                <w:r>
                  <w:rPr>
                    <w:rStyle w:val="Style2"/>
                    <w:lang w:val="nl-BE"/>
                  </w:rPr>
                  <w:t>D</w:t>
                </w:r>
                <w:proofErr w:type="spellStart"/>
                <w:r>
                  <w:rPr>
                    <w:rStyle w:val="Style2"/>
                  </w:rPr>
                  <w:t>ocumentatie</w:t>
                </w:r>
                <w:proofErr w:type="spellEnd"/>
                <w:r>
                  <w:rPr>
                    <w:rStyle w:val="Style2"/>
                  </w:rPr>
                  <w:t xml:space="preserve"> project</w:t>
                </w:r>
                <w:r w:rsidR="004A0F6B" w:rsidRPr="004A0F6B">
                  <w:rPr>
                    <w:rStyle w:val="Style2"/>
                    <w:lang w:val="nl-BE"/>
                  </w:rPr>
                  <w:t xml:space="preserve"> </w:t>
                </w:r>
              </w:p>
            </w:tc>
          </w:sdtContent>
        </w:sdt>
      </w:tr>
      <w:tr w:rsidR="004A0F6B" w:rsidRPr="005E6C1A" w14:paraId="2AA9CA43" w14:textId="77777777" w:rsidTr="004A0F6B">
        <w:trPr>
          <w:gridBefore w:val="1"/>
          <w:wBefore w:w="459" w:type="dxa"/>
        </w:trPr>
        <w:sdt>
          <w:sdtPr>
            <w:rPr>
              <w:rStyle w:val="Style3"/>
              <w:lang w:val="nl-BE"/>
            </w:rPr>
            <w:alias w:val="Ondertitel"/>
            <w:tag w:val="Ondertitel"/>
            <w:id w:val="601386055"/>
            <w:placeholder>
              <w:docPart w:val="72A444833802421FB75E220B1E7A6A35"/>
            </w:placeholder>
            <w:text/>
          </w:sdtPr>
          <w:sdtEndPr>
            <w:rPr>
              <w:rStyle w:val="Standaardalinea-lettertype"/>
              <w:i w:val="0"/>
              <w:sz w:val="26"/>
            </w:rPr>
          </w:sdtEndPr>
          <w:sdtContent>
            <w:tc>
              <w:tcPr>
                <w:tcW w:w="8206" w:type="dxa"/>
                <w:tcBorders>
                  <w:top w:val="nil"/>
                  <w:left w:val="nil"/>
                  <w:bottom w:val="nil"/>
                  <w:right w:val="nil"/>
                </w:tcBorders>
              </w:tcPr>
              <w:p w14:paraId="5092CC05" w14:textId="39D28867" w:rsidR="004A0F6B" w:rsidRPr="004A0F6B" w:rsidRDefault="005E6C1A" w:rsidP="004A0F6B">
                <w:pPr>
                  <w:pStyle w:val="kadertitelblad"/>
                  <w:framePr w:wrap="auto" w:hAnchor="text" w:xAlign="left" w:yAlign="inline"/>
                  <w:suppressOverlap w:val="0"/>
                  <w:rPr>
                    <w:lang w:val="nl-BE"/>
                  </w:rPr>
                </w:pPr>
                <w:r>
                  <w:rPr>
                    <w:rStyle w:val="Style3"/>
                    <w:lang w:val="nl-BE"/>
                  </w:rPr>
                  <w:t>F</w:t>
                </w:r>
                <w:proofErr w:type="spellStart"/>
                <w:r>
                  <w:rPr>
                    <w:rStyle w:val="Style3"/>
                  </w:rPr>
                  <w:t>itmap</w:t>
                </w:r>
                <w:proofErr w:type="spellEnd"/>
              </w:p>
            </w:tc>
          </w:sdtContent>
        </w:sdt>
      </w:tr>
    </w:tbl>
    <w:p w14:paraId="4EC13C23" w14:textId="77777777" w:rsidR="001D04BF" w:rsidRDefault="001D04BF" w:rsidP="004832C4">
      <w:pPr>
        <w:pStyle w:val="Titel"/>
        <w:framePr w:wrap="auto" w:vAnchor="margin" w:hAnchor="text" w:xAlign="left" w:yAlign="inline" w:anchorLock="1"/>
        <w:rPr>
          <w:lang w:val="nl-BE"/>
        </w:rPr>
      </w:pPr>
    </w:p>
    <w:p w14:paraId="662CF5B6" w14:textId="77777777" w:rsidR="001D04BF" w:rsidRPr="001D04BF" w:rsidRDefault="001D04BF" w:rsidP="001D04BF">
      <w:pPr>
        <w:rPr>
          <w:lang w:val="nl-BE"/>
        </w:rPr>
      </w:pPr>
    </w:p>
    <w:p w14:paraId="65DB2FA4" w14:textId="77777777" w:rsidR="001D04BF" w:rsidRPr="001D04BF" w:rsidRDefault="001D04BF" w:rsidP="001D04BF">
      <w:pPr>
        <w:rPr>
          <w:lang w:val="nl-BE"/>
        </w:rPr>
      </w:pPr>
    </w:p>
    <w:p w14:paraId="24BF8F54" w14:textId="77777777" w:rsidR="001D04BF" w:rsidRPr="001D04BF" w:rsidRDefault="001D04BF" w:rsidP="001D04BF">
      <w:pPr>
        <w:rPr>
          <w:lang w:val="nl-BE"/>
        </w:rPr>
      </w:pPr>
    </w:p>
    <w:p w14:paraId="63EA60CE" w14:textId="77777777" w:rsidR="001D04BF" w:rsidRPr="001D04BF" w:rsidRDefault="001D04BF" w:rsidP="001D04BF">
      <w:pPr>
        <w:rPr>
          <w:lang w:val="nl-BE"/>
        </w:rPr>
      </w:pPr>
    </w:p>
    <w:p w14:paraId="3190B021" w14:textId="77777777" w:rsidR="001D04BF" w:rsidRPr="001D04BF" w:rsidRDefault="001D04BF" w:rsidP="001D04BF">
      <w:pPr>
        <w:rPr>
          <w:lang w:val="nl-BE"/>
        </w:rPr>
      </w:pPr>
    </w:p>
    <w:p w14:paraId="16C1AE0B" w14:textId="77777777" w:rsidR="001D04BF" w:rsidRPr="001D04BF" w:rsidRDefault="001D04BF" w:rsidP="001D04BF">
      <w:pPr>
        <w:rPr>
          <w:lang w:val="nl-BE"/>
        </w:rPr>
      </w:pPr>
    </w:p>
    <w:p w14:paraId="1F3E9D7C" w14:textId="77777777" w:rsidR="001D04BF" w:rsidRDefault="001D04BF" w:rsidP="001D04BF">
      <w:pPr>
        <w:rPr>
          <w:lang w:val="nl-BE"/>
        </w:rPr>
      </w:pPr>
    </w:p>
    <w:p w14:paraId="402C6E72" w14:textId="77777777" w:rsidR="001D04BF" w:rsidRDefault="001D04BF" w:rsidP="001D04BF">
      <w:pPr>
        <w:tabs>
          <w:tab w:val="left" w:pos="4995"/>
        </w:tabs>
        <w:rPr>
          <w:lang w:val="nl-BE"/>
        </w:rPr>
      </w:pPr>
      <w:r>
        <w:rPr>
          <w:lang w:val="nl-BE"/>
        </w:rPr>
        <w:tab/>
      </w:r>
    </w:p>
    <w:p w14:paraId="0395E170" w14:textId="77777777" w:rsidR="001D04BF" w:rsidRDefault="001D04BF" w:rsidP="001D04BF">
      <w:pPr>
        <w:rPr>
          <w:lang w:val="nl-BE"/>
        </w:rPr>
      </w:pPr>
    </w:p>
    <w:p w14:paraId="27F626E2" w14:textId="77777777" w:rsidR="004832C4" w:rsidRPr="001D04BF" w:rsidRDefault="004832C4" w:rsidP="001D04BF">
      <w:pPr>
        <w:rPr>
          <w:lang w:val="nl-BE"/>
        </w:rPr>
        <w:sectPr w:rsidR="004832C4" w:rsidRPr="001D04BF" w:rsidSect="00491689">
          <w:footerReference w:type="default" r:id="rId8"/>
          <w:headerReference w:type="first" r:id="rId9"/>
          <w:footerReference w:type="first" r:id="rId10"/>
          <w:pgSz w:w="11907" w:h="16840" w:code="9"/>
          <w:pgMar w:top="-726" w:right="1418" w:bottom="1701" w:left="2268" w:header="62" w:footer="709" w:gutter="0"/>
          <w:cols w:space="708"/>
          <w:titlePg/>
          <w:docGrid w:linePitch="360"/>
        </w:sectPr>
      </w:pPr>
    </w:p>
    <w:p w14:paraId="564A3220" w14:textId="77777777" w:rsidR="005E6C1A" w:rsidRDefault="005E6C1A" w:rsidP="002750DE">
      <w:pPr>
        <w:rPr>
          <w:lang w:val="nl-BE"/>
        </w:rPr>
        <w:sectPr w:rsidR="005E6C1A" w:rsidSect="0004405A">
          <w:headerReference w:type="first" r:id="rId11"/>
          <w:footerReference w:type="first" r:id="rId12"/>
          <w:pgSz w:w="11907" w:h="16840" w:code="9"/>
          <w:pgMar w:top="1418" w:right="1134" w:bottom="1134" w:left="1701" w:header="567" w:footer="567" w:gutter="567"/>
          <w:cols w:space="708"/>
          <w:titlePg/>
          <w:docGrid w:linePitch="360"/>
        </w:sectPr>
      </w:pPr>
    </w:p>
    <w:p w14:paraId="7BBE14CE" w14:textId="6E0D7CB4" w:rsidR="005E6C1A" w:rsidRDefault="005E6C1A" w:rsidP="005E6C1A">
      <w:pPr>
        <w:pStyle w:val="Kop1"/>
      </w:pPr>
      <w:bookmarkStart w:id="4" w:name="_Toc10021705"/>
      <w:proofErr w:type="spellStart"/>
      <w:r>
        <w:lastRenderedPageBreak/>
        <w:t>Inhoudsop</w:t>
      </w:r>
      <w:bookmarkStart w:id="5" w:name="_GoBack"/>
      <w:bookmarkEnd w:id="5"/>
      <w:r>
        <w:t>gave</w:t>
      </w:r>
      <w:bookmarkEnd w:id="4"/>
      <w:proofErr w:type="spellEnd"/>
    </w:p>
    <w:p w14:paraId="1CAF282B" w14:textId="25212757" w:rsidR="00D437A1" w:rsidRDefault="005E6C1A">
      <w:pPr>
        <w:pStyle w:val="Inhopg1"/>
        <w:tabs>
          <w:tab w:val="right" w:leader="dot" w:pos="8495"/>
        </w:tabs>
        <w:rPr>
          <w:rFonts w:asciiTheme="minorHAnsi" w:eastAsiaTheme="minorEastAsia" w:hAnsiTheme="minorHAnsi" w:cstheme="minorBidi"/>
          <w:noProof/>
          <w:sz w:val="22"/>
          <w:szCs w:val="22"/>
          <w:lang w:val="nl-BE" w:eastAsia="nl-BE"/>
        </w:rPr>
      </w:pPr>
      <w:r>
        <w:fldChar w:fldCharType="begin"/>
      </w:r>
      <w:r w:rsidRPr="00D8501B">
        <w:rPr>
          <w:lang w:val="nl-BE"/>
        </w:rPr>
        <w:instrText xml:space="preserve"> TOC \o "1-3" \u </w:instrText>
      </w:r>
      <w:r>
        <w:fldChar w:fldCharType="separate"/>
      </w:r>
      <w:r w:rsidR="00D437A1">
        <w:rPr>
          <w:noProof/>
        </w:rPr>
        <w:t>Inhoudsopgave</w:t>
      </w:r>
      <w:r w:rsidR="00D437A1">
        <w:rPr>
          <w:noProof/>
        </w:rPr>
        <w:tab/>
      </w:r>
      <w:r w:rsidR="00D437A1">
        <w:rPr>
          <w:noProof/>
        </w:rPr>
        <w:fldChar w:fldCharType="begin"/>
      </w:r>
      <w:r w:rsidR="00D437A1">
        <w:rPr>
          <w:noProof/>
        </w:rPr>
        <w:instrText xml:space="preserve"> PAGEREF _Toc10021705 \h </w:instrText>
      </w:r>
      <w:r w:rsidR="00D437A1">
        <w:rPr>
          <w:noProof/>
        </w:rPr>
      </w:r>
      <w:r w:rsidR="00D437A1">
        <w:rPr>
          <w:noProof/>
        </w:rPr>
        <w:fldChar w:fldCharType="separate"/>
      </w:r>
      <w:r w:rsidR="001F07E9">
        <w:rPr>
          <w:noProof/>
        </w:rPr>
        <w:t>3</w:t>
      </w:r>
      <w:r w:rsidR="00D437A1">
        <w:rPr>
          <w:noProof/>
        </w:rPr>
        <w:fldChar w:fldCharType="end"/>
      </w:r>
    </w:p>
    <w:p w14:paraId="06A4B857" w14:textId="03AE2CBD" w:rsidR="00D437A1" w:rsidRDefault="00D437A1">
      <w:pPr>
        <w:pStyle w:val="Inhopg1"/>
        <w:tabs>
          <w:tab w:val="right" w:leader="dot" w:pos="8495"/>
        </w:tabs>
        <w:rPr>
          <w:rFonts w:asciiTheme="minorHAnsi" w:eastAsiaTheme="minorEastAsia" w:hAnsiTheme="minorHAnsi" w:cstheme="minorBidi"/>
          <w:noProof/>
          <w:sz w:val="22"/>
          <w:szCs w:val="22"/>
          <w:lang w:val="nl-BE" w:eastAsia="nl-BE"/>
        </w:rPr>
      </w:pPr>
      <w:r w:rsidRPr="004B2FA0">
        <w:rPr>
          <w:noProof/>
          <w:lang w:val="nl-BE"/>
        </w:rPr>
        <w:t>Documentatie Fitmap</w:t>
      </w:r>
      <w:r>
        <w:rPr>
          <w:noProof/>
        </w:rPr>
        <w:tab/>
      </w:r>
      <w:r>
        <w:rPr>
          <w:noProof/>
        </w:rPr>
        <w:fldChar w:fldCharType="begin"/>
      </w:r>
      <w:r>
        <w:rPr>
          <w:noProof/>
        </w:rPr>
        <w:instrText xml:space="preserve"> PAGEREF _Toc10021706 \h </w:instrText>
      </w:r>
      <w:r>
        <w:rPr>
          <w:noProof/>
        </w:rPr>
      </w:r>
      <w:r>
        <w:rPr>
          <w:noProof/>
        </w:rPr>
        <w:fldChar w:fldCharType="separate"/>
      </w:r>
      <w:r w:rsidR="001F07E9">
        <w:rPr>
          <w:noProof/>
        </w:rPr>
        <w:t>4</w:t>
      </w:r>
      <w:r>
        <w:rPr>
          <w:noProof/>
        </w:rPr>
        <w:fldChar w:fldCharType="end"/>
      </w:r>
    </w:p>
    <w:p w14:paraId="7840A1DA" w14:textId="5E05AB4A" w:rsidR="00D437A1" w:rsidRDefault="00D437A1">
      <w:pPr>
        <w:pStyle w:val="Inhopg2"/>
        <w:tabs>
          <w:tab w:val="right" w:leader="dot" w:pos="8495"/>
        </w:tabs>
        <w:rPr>
          <w:rFonts w:asciiTheme="minorHAnsi" w:eastAsiaTheme="minorEastAsia" w:hAnsiTheme="minorHAnsi" w:cstheme="minorBidi"/>
          <w:noProof/>
          <w:sz w:val="22"/>
          <w:szCs w:val="22"/>
          <w:lang w:val="nl-BE" w:eastAsia="nl-BE"/>
        </w:rPr>
      </w:pPr>
      <w:r w:rsidRPr="004B2FA0">
        <w:rPr>
          <w:noProof/>
          <w:lang w:val="nl-BE"/>
        </w:rPr>
        <w:t>Project omschrijving</w:t>
      </w:r>
      <w:r>
        <w:rPr>
          <w:noProof/>
        </w:rPr>
        <w:tab/>
      </w:r>
      <w:r>
        <w:rPr>
          <w:noProof/>
        </w:rPr>
        <w:fldChar w:fldCharType="begin"/>
      </w:r>
      <w:r>
        <w:rPr>
          <w:noProof/>
        </w:rPr>
        <w:instrText xml:space="preserve"> PAGEREF _Toc10021707 \h </w:instrText>
      </w:r>
      <w:r>
        <w:rPr>
          <w:noProof/>
        </w:rPr>
      </w:r>
      <w:r>
        <w:rPr>
          <w:noProof/>
        </w:rPr>
        <w:fldChar w:fldCharType="separate"/>
      </w:r>
      <w:r w:rsidR="001F07E9">
        <w:rPr>
          <w:noProof/>
        </w:rPr>
        <w:t>4</w:t>
      </w:r>
      <w:r>
        <w:rPr>
          <w:noProof/>
        </w:rPr>
        <w:fldChar w:fldCharType="end"/>
      </w:r>
    </w:p>
    <w:p w14:paraId="628E3240" w14:textId="1B6E6CDE" w:rsidR="00D437A1" w:rsidRDefault="00D437A1">
      <w:pPr>
        <w:pStyle w:val="Inhopg3"/>
        <w:tabs>
          <w:tab w:val="right" w:leader="dot" w:pos="8495"/>
        </w:tabs>
        <w:rPr>
          <w:rFonts w:asciiTheme="minorHAnsi" w:eastAsiaTheme="minorEastAsia" w:hAnsiTheme="minorHAnsi" w:cstheme="minorBidi"/>
          <w:noProof/>
          <w:sz w:val="22"/>
          <w:szCs w:val="22"/>
          <w:lang w:val="nl-BE" w:eastAsia="nl-BE"/>
        </w:rPr>
      </w:pPr>
      <w:r w:rsidRPr="004B2FA0">
        <w:rPr>
          <w:noProof/>
          <w:lang w:val="nl-BE"/>
        </w:rPr>
        <w:t>Over Fitmap</w:t>
      </w:r>
      <w:r>
        <w:rPr>
          <w:noProof/>
        </w:rPr>
        <w:tab/>
      </w:r>
      <w:r>
        <w:rPr>
          <w:noProof/>
        </w:rPr>
        <w:fldChar w:fldCharType="begin"/>
      </w:r>
      <w:r>
        <w:rPr>
          <w:noProof/>
        </w:rPr>
        <w:instrText xml:space="preserve"> PAGEREF _Toc10021708 \h </w:instrText>
      </w:r>
      <w:r>
        <w:rPr>
          <w:noProof/>
        </w:rPr>
      </w:r>
      <w:r>
        <w:rPr>
          <w:noProof/>
        </w:rPr>
        <w:fldChar w:fldCharType="separate"/>
      </w:r>
      <w:r w:rsidR="001F07E9">
        <w:rPr>
          <w:noProof/>
        </w:rPr>
        <w:t>4</w:t>
      </w:r>
      <w:r>
        <w:rPr>
          <w:noProof/>
        </w:rPr>
        <w:fldChar w:fldCharType="end"/>
      </w:r>
    </w:p>
    <w:p w14:paraId="042AA1D6" w14:textId="7298CF0F" w:rsidR="00D437A1" w:rsidRDefault="00D437A1">
      <w:pPr>
        <w:pStyle w:val="Inhopg3"/>
        <w:tabs>
          <w:tab w:val="right" w:leader="dot" w:pos="8495"/>
        </w:tabs>
        <w:rPr>
          <w:rFonts w:asciiTheme="minorHAnsi" w:eastAsiaTheme="minorEastAsia" w:hAnsiTheme="minorHAnsi" w:cstheme="minorBidi"/>
          <w:noProof/>
          <w:sz w:val="22"/>
          <w:szCs w:val="22"/>
          <w:lang w:val="nl-BE" w:eastAsia="nl-BE"/>
        </w:rPr>
      </w:pPr>
      <w:r w:rsidRPr="004B2FA0">
        <w:rPr>
          <w:noProof/>
          <w:lang w:val="nl-BE"/>
        </w:rPr>
        <w:t>Functionaliteit</w:t>
      </w:r>
      <w:r>
        <w:rPr>
          <w:noProof/>
        </w:rPr>
        <w:tab/>
      </w:r>
      <w:r>
        <w:rPr>
          <w:noProof/>
        </w:rPr>
        <w:fldChar w:fldCharType="begin"/>
      </w:r>
      <w:r>
        <w:rPr>
          <w:noProof/>
        </w:rPr>
        <w:instrText xml:space="preserve"> PAGEREF _Toc10021709 \h </w:instrText>
      </w:r>
      <w:r>
        <w:rPr>
          <w:noProof/>
        </w:rPr>
      </w:r>
      <w:r>
        <w:rPr>
          <w:noProof/>
        </w:rPr>
        <w:fldChar w:fldCharType="separate"/>
      </w:r>
      <w:r w:rsidR="001F07E9">
        <w:rPr>
          <w:noProof/>
        </w:rPr>
        <w:t>4</w:t>
      </w:r>
      <w:r>
        <w:rPr>
          <w:noProof/>
        </w:rPr>
        <w:fldChar w:fldCharType="end"/>
      </w:r>
    </w:p>
    <w:p w14:paraId="728F4763" w14:textId="6DF14CC2" w:rsidR="00D437A1" w:rsidRDefault="00D437A1">
      <w:pPr>
        <w:pStyle w:val="Inhopg2"/>
        <w:tabs>
          <w:tab w:val="right" w:leader="dot" w:pos="8495"/>
        </w:tabs>
        <w:rPr>
          <w:rFonts w:asciiTheme="minorHAnsi" w:eastAsiaTheme="minorEastAsia" w:hAnsiTheme="minorHAnsi" w:cstheme="minorBidi"/>
          <w:noProof/>
          <w:sz w:val="22"/>
          <w:szCs w:val="22"/>
          <w:lang w:val="nl-BE" w:eastAsia="nl-BE"/>
        </w:rPr>
      </w:pPr>
      <w:r w:rsidRPr="004B2FA0">
        <w:rPr>
          <w:noProof/>
          <w:lang w:val="nl-BE"/>
        </w:rPr>
        <w:t>Project structuur</w:t>
      </w:r>
      <w:r>
        <w:rPr>
          <w:noProof/>
        </w:rPr>
        <w:tab/>
      </w:r>
      <w:r>
        <w:rPr>
          <w:noProof/>
        </w:rPr>
        <w:fldChar w:fldCharType="begin"/>
      </w:r>
      <w:r>
        <w:rPr>
          <w:noProof/>
        </w:rPr>
        <w:instrText xml:space="preserve"> PAGEREF _Toc10021710 \h </w:instrText>
      </w:r>
      <w:r>
        <w:rPr>
          <w:noProof/>
        </w:rPr>
      </w:r>
      <w:r>
        <w:rPr>
          <w:noProof/>
        </w:rPr>
        <w:fldChar w:fldCharType="separate"/>
      </w:r>
      <w:r w:rsidR="001F07E9">
        <w:rPr>
          <w:noProof/>
        </w:rPr>
        <w:t>4</w:t>
      </w:r>
      <w:r>
        <w:rPr>
          <w:noProof/>
        </w:rPr>
        <w:fldChar w:fldCharType="end"/>
      </w:r>
    </w:p>
    <w:p w14:paraId="7DB28717" w14:textId="62532A7A" w:rsidR="00D437A1" w:rsidRDefault="00D437A1">
      <w:pPr>
        <w:pStyle w:val="Inhopg2"/>
        <w:tabs>
          <w:tab w:val="right" w:leader="dot" w:pos="8495"/>
        </w:tabs>
        <w:rPr>
          <w:rFonts w:asciiTheme="minorHAnsi" w:eastAsiaTheme="minorEastAsia" w:hAnsiTheme="minorHAnsi" w:cstheme="minorBidi"/>
          <w:noProof/>
          <w:sz w:val="22"/>
          <w:szCs w:val="22"/>
          <w:lang w:val="nl-BE" w:eastAsia="nl-BE"/>
        </w:rPr>
      </w:pPr>
      <w:r w:rsidRPr="004B2FA0">
        <w:rPr>
          <w:noProof/>
          <w:lang w:val="nl-BE"/>
        </w:rPr>
        <w:t>Databank</w:t>
      </w:r>
      <w:r>
        <w:rPr>
          <w:noProof/>
        </w:rPr>
        <w:tab/>
      </w:r>
      <w:r>
        <w:rPr>
          <w:noProof/>
        </w:rPr>
        <w:fldChar w:fldCharType="begin"/>
      </w:r>
      <w:r>
        <w:rPr>
          <w:noProof/>
        </w:rPr>
        <w:instrText xml:space="preserve"> PAGEREF _Toc10021711 \h </w:instrText>
      </w:r>
      <w:r>
        <w:rPr>
          <w:noProof/>
        </w:rPr>
      </w:r>
      <w:r>
        <w:rPr>
          <w:noProof/>
        </w:rPr>
        <w:fldChar w:fldCharType="separate"/>
      </w:r>
      <w:r w:rsidR="001F07E9">
        <w:rPr>
          <w:noProof/>
        </w:rPr>
        <w:t>5</w:t>
      </w:r>
      <w:r>
        <w:rPr>
          <w:noProof/>
        </w:rPr>
        <w:fldChar w:fldCharType="end"/>
      </w:r>
    </w:p>
    <w:p w14:paraId="44F56D60" w14:textId="04156690" w:rsidR="00D437A1" w:rsidRDefault="00D437A1">
      <w:pPr>
        <w:pStyle w:val="Inhopg2"/>
        <w:tabs>
          <w:tab w:val="right" w:leader="dot" w:pos="8495"/>
        </w:tabs>
        <w:rPr>
          <w:rFonts w:asciiTheme="minorHAnsi" w:eastAsiaTheme="minorEastAsia" w:hAnsiTheme="minorHAnsi" w:cstheme="minorBidi"/>
          <w:noProof/>
          <w:sz w:val="22"/>
          <w:szCs w:val="22"/>
          <w:lang w:val="nl-BE" w:eastAsia="nl-BE"/>
        </w:rPr>
      </w:pPr>
      <w:r w:rsidRPr="004B2FA0">
        <w:rPr>
          <w:noProof/>
          <w:lang w:val="nl-BE"/>
        </w:rPr>
        <w:t>Klassen</w:t>
      </w:r>
      <w:r>
        <w:rPr>
          <w:noProof/>
        </w:rPr>
        <w:tab/>
      </w:r>
      <w:r>
        <w:rPr>
          <w:noProof/>
        </w:rPr>
        <w:fldChar w:fldCharType="begin"/>
      </w:r>
      <w:r>
        <w:rPr>
          <w:noProof/>
        </w:rPr>
        <w:instrText xml:space="preserve"> PAGEREF _Toc10021712 \h </w:instrText>
      </w:r>
      <w:r>
        <w:rPr>
          <w:noProof/>
        </w:rPr>
      </w:r>
      <w:r>
        <w:rPr>
          <w:noProof/>
        </w:rPr>
        <w:fldChar w:fldCharType="separate"/>
      </w:r>
      <w:r w:rsidR="001F07E9">
        <w:rPr>
          <w:noProof/>
        </w:rPr>
        <w:t>5</w:t>
      </w:r>
      <w:r>
        <w:rPr>
          <w:noProof/>
        </w:rPr>
        <w:fldChar w:fldCharType="end"/>
      </w:r>
    </w:p>
    <w:p w14:paraId="1671C4A2" w14:textId="264CEEB0" w:rsidR="00D437A1" w:rsidRDefault="00D437A1">
      <w:pPr>
        <w:pStyle w:val="Inhopg2"/>
        <w:tabs>
          <w:tab w:val="right" w:leader="dot" w:pos="8495"/>
        </w:tabs>
        <w:rPr>
          <w:rFonts w:asciiTheme="minorHAnsi" w:eastAsiaTheme="minorEastAsia" w:hAnsiTheme="minorHAnsi" w:cstheme="minorBidi"/>
          <w:noProof/>
          <w:sz w:val="22"/>
          <w:szCs w:val="22"/>
          <w:lang w:val="nl-BE" w:eastAsia="nl-BE"/>
        </w:rPr>
      </w:pPr>
      <w:r w:rsidRPr="004B2FA0">
        <w:rPr>
          <w:noProof/>
          <w:lang w:val="nl-BE"/>
        </w:rPr>
        <w:t>Applicatie flow</w:t>
      </w:r>
      <w:r>
        <w:rPr>
          <w:noProof/>
        </w:rPr>
        <w:tab/>
      </w:r>
      <w:r>
        <w:rPr>
          <w:noProof/>
        </w:rPr>
        <w:fldChar w:fldCharType="begin"/>
      </w:r>
      <w:r>
        <w:rPr>
          <w:noProof/>
        </w:rPr>
        <w:instrText xml:space="preserve"> PAGEREF _Toc10021713 \h </w:instrText>
      </w:r>
      <w:r>
        <w:rPr>
          <w:noProof/>
        </w:rPr>
      </w:r>
      <w:r>
        <w:rPr>
          <w:noProof/>
        </w:rPr>
        <w:fldChar w:fldCharType="separate"/>
      </w:r>
      <w:r w:rsidR="001F07E9">
        <w:rPr>
          <w:noProof/>
        </w:rPr>
        <w:t>6</w:t>
      </w:r>
      <w:r>
        <w:rPr>
          <w:noProof/>
        </w:rPr>
        <w:fldChar w:fldCharType="end"/>
      </w:r>
    </w:p>
    <w:p w14:paraId="2E4A5E72" w14:textId="5E9B27D7" w:rsidR="005E6C1A" w:rsidRDefault="005E6C1A" w:rsidP="005E6C1A">
      <w:pPr>
        <w:sectPr w:rsidR="005E6C1A" w:rsidSect="0004405A">
          <w:pgSz w:w="11907" w:h="16840" w:code="9"/>
          <w:pgMar w:top="1418" w:right="1134" w:bottom="1134" w:left="1701" w:header="567" w:footer="567" w:gutter="567"/>
          <w:cols w:space="708"/>
          <w:titlePg/>
          <w:docGrid w:linePitch="360"/>
        </w:sectPr>
      </w:pPr>
      <w:r>
        <w:fldChar w:fldCharType="end"/>
      </w:r>
    </w:p>
    <w:p w14:paraId="1675F1BD" w14:textId="2748C8C1" w:rsidR="005E6C1A" w:rsidRPr="005E6C1A" w:rsidRDefault="005E6C1A" w:rsidP="005E6C1A"/>
    <w:p w14:paraId="293E717D" w14:textId="59F945B6" w:rsidR="00622A26" w:rsidRDefault="005E6C1A" w:rsidP="005E6C1A">
      <w:pPr>
        <w:pStyle w:val="Kop1"/>
        <w:rPr>
          <w:lang w:val="nl-BE"/>
        </w:rPr>
      </w:pPr>
      <w:bookmarkStart w:id="6" w:name="_Toc10021706"/>
      <w:r>
        <w:rPr>
          <w:lang w:val="nl-BE"/>
        </w:rPr>
        <w:t>Documentatie Fitmap</w:t>
      </w:r>
      <w:bookmarkEnd w:id="6"/>
    </w:p>
    <w:p w14:paraId="4AF44B08" w14:textId="531721FD" w:rsidR="005E6C1A" w:rsidRDefault="005E6C1A" w:rsidP="005E6C1A">
      <w:pPr>
        <w:pStyle w:val="Kop2"/>
        <w:rPr>
          <w:lang w:val="nl-BE"/>
        </w:rPr>
      </w:pPr>
      <w:bookmarkStart w:id="7" w:name="_Toc10021707"/>
      <w:r>
        <w:rPr>
          <w:lang w:val="nl-BE"/>
        </w:rPr>
        <w:t>Project omschrijving</w:t>
      </w:r>
      <w:bookmarkEnd w:id="7"/>
    </w:p>
    <w:p w14:paraId="397FB835" w14:textId="4C72E3C2" w:rsidR="00285EE3" w:rsidRDefault="00285EE3" w:rsidP="00285EE3">
      <w:pPr>
        <w:pStyle w:val="Kop3"/>
        <w:rPr>
          <w:lang w:val="nl-BE"/>
        </w:rPr>
      </w:pPr>
      <w:bookmarkStart w:id="8" w:name="_Toc10021708"/>
      <w:r>
        <w:rPr>
          <w:lang w:val="nl-BE"/>
        </w:rPr>
        <w:t>Over Fitmap</w:t>
      </w:r>
      <w:bookmarkEnd w:id="8"/>
    </w:p>
    <w:p w14:paraId="6E9855D3" w14:textId="528B4572" w:rsidR="00E37DAB" w:rsidRPr="00E37DAB" w:rsidRDefault="00E37DAB" w:rsidP="00E37DAB">
      <w:pPr>
        <w:jc w:val="both"/>
        <w:rPr>
          <w:lang w:val="nl-BE"/>
        </w:rPr>
      </w:pPr>
      <w:r>
        <w:rPr>
          <w:lang w:val="nl-BE"/>
        </w:rPr>
        <w:t xml:space="preserve">Ben je sportief en hou je ervan om lange wandelingen of fietstochten te maken. Of wil je simpelweg weten welke route je hebt afgelegd om ergens te geraken. Dan </w:t>
      </w:r>
      <w:r>
        <w:rPr>
          <w:lang w:val="nl-BE"/>
        </w:rPr>
        <w:t>is</w:t>
      </w:r>
      <w:r>
        <w:rPr>
          <w:lang w:val="nl-BE"/>
        </w:rPr>
        <w:t xml:space="preserve"> Fitmap </w:t>
      </w:r>
      <w:r>
        <w:rPr>
          <w:lang w:val="nl-BE"/>
        </w:rPr>
        <w:t>zeker iets voor jou</w:t>
      </w:r>
      <w:r>
        <w:rPr>
          <w:lang w:val="nl-BE"/>
        </w:rPr>
        <w:t>.</w:t>
      </w:r>
    </w:p>
    <w:p w14:paraId="7B7EDA2B" w14:textId="7D1E0A19" w:rsidR="00285EE3" w:rsidRDefault="00285EE3" w:rsidP="00285EE3">
      <w:pPr>
        <w:jc w:val="both"/>
        <w:rPr>
          <w:lang w:val="nl-BE"/>
        </w:rPr>
      </w:pPr>
      <w:r>
        <w:rPr>
          <w:lang w:val="nl-BE"/>
        </w:rPr>
        <w:t xml:space="preserve">Zoek je een applicatie waarop je gemakkelijk routes kan </w:t>
      </w:r>
      <w:r w:rsidR="000E3CC5">
        <w:rPr>
          <w:lang w:val="nl-BE"/>
        </w:rPr>
        <w:t>opstellen</w:t>
      </w:r>
      <w:r>
        <w:rPr>
          <w:lang w:val="nl-BE"/>
        </w:rPr>
        <w:t xml:space="preserve"> en </w:t>
      </w:r>
      <w:r w:rsidR="000E3CC5">
        <w:rPr>
          <w:lang w:val="nl-BE"/>
        </w:rPr>
        <w:t>op te slaan</w:t>
      </w:r>
      <w:r>
        <w:rPr>
          <w:lang w:val="nl-BE"/>
        </w:rPr>
        <w:t xml:space="preserve"> om deze later te bekijken of opnieuw af te leggen?</w:t>
      </w:r>
      <w:r w:rsidR="000E3CC5">
        <w:rPr>
          <w:lang w:val="nl-BE"/>
        </w:rPr>
        <w:t xml:space="preserve"> Of heb je ook vaak het gevoel dat je graag de juist afgelegde route ergens zou willen bijhouden om bij te houden waar je geweest bent? Zoek dan niet verder, Fitmap geeft je deze functionaliteiten.</w:t>
      </w:r>
    </w:p>
    <w:p w14:paraId="10C21F9F" w14:textId="1822EC79" w:rsidR="00285EE3" w:rsidRDefault="00285EE3" w:rsidP="00285EE3">
      <w:pPr>
        <w:pStyle w:val="Kop3"/>
        <w:rPr>
          <w:lang w:val="nl-BE"/>
        </w:rPr>
      </w:pPr>
      <w:bookmarkStart w:id="9" w:name="_Toc10021709"/>
      <w:r>
        <w:rPr>
          <w:lang w:val="nl-BE"/>
        </w:rPr>
        <w:t>Functionaliteit</w:t>
      </w:r>
      <w:bookmarkEnd w:id="9"/>
    </w:p>
    <w:p w14:paraId="33B57731" w14:textId="4381B0F1" w:rsidR="00285EE3" w:rsidRDefault="00285EE3" w:rsidP="00285EE3">
      <w:pPr>
        <w:jc w:val="both"/>
        <w:rPr>
          <w:lang w:val="nl-BE"/>
        </w:rPr>
      </w:pPr>
      <w:r>
        <w:rPr>
          <w:lang w:val="nl-BE"/>
        </w:rPr>
        <w:t>Fitmap staat je toe om zowel op voorhand routes uit te stippelen en dan af te leggen als je te volgen terwijl je aangeeft wanneer de applicatie je moet volgen. Je kan 2 soorten routes maken:</w:t>
      </w:r>
    </w:p>
    <w:p w14:paraId="616DEFA1" w14:textId="47A0BAE3" w:rsidR="00285EE3" w:rsidRDefault="00285EE3" w:rsidP="00285EE3">
      <w:pPr>
        <w:jc w:val="both"/>
        <w:rPr>
          <w:lang w:val="nl-BE"/>
        </w:rPr>
      </w:pPr>
      <w:r>
        <w:rPr>
          <w:lang w:val="nl-BE"/>
        </w:rPr>
        <w:t>Je kan ervoor kiezen om zelf op voorhand een route uit te stippelen eender waar ter wereld, je kan deze volgen terwijl je ze maakt of je kan ze opslaan en later opnieuw gebruiken.</w:t>
      </w:r>
    </w:p>
    <w:p w14:paraId="7C2E8428" w14:textId="5C26F468" w:rsidR="00285EE3" w:rsidRDefault="00285EE3" w:rsidP="00285EE3">
      <w:pPr>
        <w:jc w:val="both"/>
        <w:rPr>
          <w:lang w:val="nl-BE"/>
        </w:rPr>
      </w:pPr>
      <w:r>
        <w:rPr>
          <w:lang w:val="nl-BE"/>
        </w:rPr>
        <w:t xml:space="preserve">Of je kan Fitmap aangeven wanneer de applicatie je moet volgen en dan zal deze op basis van locatie </w:t>
      </w:r>
      <w:r w:rsidR="000E3CC5">
        <w:rPr>
          <w:lang w:val="nl-BE"/>
        </w:rPr>
        <w:t>de</w:t>
      </w:r>
      <w:r>
        <w:rPr>
          <w:lang w:val="nl-BE"/>
        </w:rPr>
        <w:t xml:space="preserve"> route uittekenen </w:t>
      </w:r>
      <w:r w:rsidR="000E3CC5">
        <w:rPr>
          <w:lang w:val="nl-BE"/>
        </w:rPr>
        <w:t>die</w:t>
      </w:r>
      <w:r>
        <w:rPr>
          <w:lang w:val="nl-BE"/>
        </w:rPr>
        <w:t xml:space="preserve"> je aflegt. Je kan op elk moment aangeven wanneer Fitmap moet stoppen met je te volgen en dan krijg je een overzicht van je afgelegde route.</w:t>
      </w:r>
    </w:p>
    <w:p w14:paraId="6AFAA407" w14:textId="77777777" w:rsidR="00F30B28" w:rsidRDefault="00F30B28" w:rsidP="00285EE3">
      <w:pPr>
        <w:jc w:val="both"/>
        <w:rPr>
          <w:lang w:val="nl-BE"/>
        </w:rPr>
      </w:pPr>
      <w:r>
        <w:rPr>
          <w:lang w:val="nl-BE"/>
        </w:rPr>
        <w:t>Ook geeft Fitmap je een menu met al je opgeslagen routes, na het maken van een route kan je zelf kiezen of je deze wilt opslaan of niet. Wanneer je je route opslaat kan je deze op elk moment terug bekijken samen met andere info. Voor elke route worden er een paar gegevens berekent:</w:t>
      </w:r>
    </w:p>
    <w:p w14:paraId="1C324997" w14:textId="77777777" w:rsidR="00F30B28" w:rsidRDefault="00F30B28" w:rsidP="00F30B28">
      <w:pPr>
        <w:pStyle w:val="Lijstalinea"/>
        <w:numPr>
          <w:ilvl w:val="0"/>
          <w:numId w:val="2"/>
        </w:numPr>
        <w:jc w:val="both"/>
        <w:rPr>
          <w:lang w:val="nl-BE"/>
        </w:rPr>
      </w:pPr>
      <w:r>
        <w:rPr>
          <w:lang w:val="nl-BE"/>
        </w:rPr>
        <w:t xml:space="preserve">Aantal </w:t>
      </w:r>
      <w:r w:rsidRPr="00F30B28">
        <w:rPr>
          <w:lang w:val="nl-BE"/>
        </w:rPr>
        <w:t>kilometer afgelegd</w:t>
      </w:r>
      <w:r>
        <w:rPr>
          <w:lang w:val="nl-BE"/>
        </w:rPr>
        <w:t>;</w:t>
      </w:r>
    </w:p>
    <w:p w14:paraId="6BFF8281" w14:textId="5EECFE8E" w:rsidR="00F30B28" w:rsidRDefault="00F30B28" w:rsidP="00F30B28">
      <w:pPr>
        <w:pStyle w:val="Lijstalinea"/>
        <w:numPr>
          <w:ilvl w:val="0"/>
          <w:numId w:val="2"/>
        </w:numPr>
        <w:jc w:val="both"/>
        <w:rPr>
          <w:lang w:val="nl-BE"/>
        </w:rPr>
      </w:pPr>
      <w:r>
        <w:rPr>
          <w:lang w:val="nl-BE"/>
        </w:rPr>
        <w:t>Hoelang je onderweg bent geweest;</w:t>
      </w:r>
    </w:p>
    <w:p w14:paraId="780D47F0" w14:textId="0D95B36B" w:rsidR="00F30B28" w:rsidRDefault="00F30B28" w:rsidP="00F30B28">
      <w:pPr>
        <w:pStyle w:val="Lijstalinea"/>
        <w:numPr>
          <w:ilvl w:val="0"/>
          <w:numId w:val="2"/>
        </w:numPr>
        <w:jc w:val="both"/>
        <w:rPr>
          <w:lang w:val="nl-BE"/>
        </w:rPr>
      </w:pPr>
      <w:r>
        <w:rPr>
          <w:lang w:val="nl-BE"/>
        </w:rPr>
        <w:t>aantal</w:t>
      </w:r>
      <w:r w:rsidRPr="00F30B28">
        <w:rPr>
          <w:lang w:val="nl-BE"/>
        </w:rPr>
        <w:t xml:space="preserve"> kilometer per uur</w:t>
      </w:r>
      <w:r>
        <w:rPr>
          <w:lang w:val="nl-BE"/>
        </w:rPr>
        <w:t xml:space="preserve"> gemiddeld;</w:t>
      </w:r>
    </w:p>
    <w:p w14:paraId="4310C2D3" w14:textId="7594302E" w:rsidR="00F30B28" w:rsidRPr="00F30B28" w:rsidRDefault="00F30B28" w:rsidP="00F30B28">
      <w:pPr>
        <w:pStyle w:val="Lijstalinea"/>
        <w:numPr>
          <w:ilvl w:val="0"/>
          <w:numId w:val="2"/>
        </w:numPr>
        <w:jc w:val="both"/>
        <w:rPr>
          <w:lang w:val="nl-BE"/>
        </w:rPr>
      </w:pPr>
      <w:r>
        <w:rPr>
          <w:lang w:val="nl-BE"/>
        </w:rPr>
        <w:t>calorieën verbrandt</w:t>
      </w:r>
      <w:r w:rsidR="000E3CC5">
        <w:rPr>
          <w:lang w:val="nl-BE"/>
        </w:rPr>
        <w:t xml:space="preserve"> op basis van je gewicht en de uitgevoerde activiteit</w:t>
      </w:r>
      <w:r>
        <w:rPr>
          <w:lang w:val="nl-BE"/>
        </w:rPr>
        <w:t>.</w:t>
      </w:r>
    </w:p>
    <w:p w14:paraId="15D5191E" w14:textId="2BABB2F1" w:rsidR="005E6C1A" w:rsidRDefault="005E6C1A" w:rsidP="005E6C1A">
      <w:pPr>
        <w:pStyle w:val="Kop2"/>
        <w:rPr>
          <w:lang w:val="nl-BE"/>
        </w:rPr>
      </w:pPr>
      <w:bookmarkStart w:id="10" w:name="_Toc10021710"/>
      <w:r>
        <w:rPr>
          <w:lang w:val="nl-BE"/>
        </w:rPr>
        <w:t>Project structuur</w:t>
      </w:r>
      <w:bookmarkEnd w:id="10"/>
    </w:p>
    <w:p w14:paraId="558D2F3E" w14:textId="4AAC3B05" w:rsidR="00A57FAA" w:rsidRDefault="00F30B28" w:rsidP="00A57FAA">
      <w:pPr>
        <w:jc w:val="both"/>
        <w:rPr>
          <w:lang w:val="nl-BE"/>
        </w:rPr>
      </w:pPr>
      <w:r>
        <w:rPr>
          <w:lang w:val="nl-BE"/>
        </w:rPr>
        <w:t>Het project is gemaakt in Android Studio</w:t>
      </w:r>
      <w:r w:rsidR="000E3CC5">
        <w:rPr>
          <w:lang w:val="nl-BE"/>
        </w:rPr>
        <w:t xml:space="preserve"> met</w:t>
      </w:r>
      <w:r w:rsidR="00A57FAA">
        <w:rPr>
          <w:lang w:val="nl-BE"/>
        </w:rPr>
        <w:t xml:space="preserve"> Java als programmeertaal omdat ik vorig semester met Kotlin heb gewerkt. Ik wil zo veel mogelijk verschillende programmeertalen onder de knie krijgen om zo beter te kunnen programmeren.</w:t>
      </w:r>
    </w:p>
    <w:p w14:paraId="28ADB6D0" w14:textId="41A7DE62" w:rsidR="00D8501B" w:rsidRDefault="00D8501B" w:rsidP="00A57FAA">
      <w:pPr>
        <w:jc w:val="both"/>
        <w:rPr>
          <w:lang w:val="nl-BE"/>
        </w:rPr>
      </w:pPr>
      <w:r>
        <w:rPr>
          <w:lang w:val="nl-BE"/>
        </w:rPr>
        <w:t xml:space="preserve"> Ik werk met Jetpack navigatie dat mij toelaat verschillende fragmenten aan te maken en elk van deze fragmenten heeft een ander lay-out scherm. Verder werk ik met een navigatie graph dat mij toelaat te relaties te leggen tussen bepaalde fragmenten</w:t>
      </w:r>
      <w:r w:rsidR="000E3CC5">
        <w:rPr>
          <w:lang w:val="nl-BE"/>
        </w:rPr>
        <w:t>. Zo</w:t>
      </w:r>
      <w:r>
        <w:rPr>
          <w:lang w:val="nl-BE"/>
        </w:rPr>
        <w:t xml:space="preserve"> </w:t>
      </w:r>
      <w:r w:rsidR="000E3CC5">
        <w:rPr>
          <w:lang w:val="nl-BE"/>
        </w:rPr>
        <w:t>is navigatie</w:t>
      </w:r>
      <w:r>
        <w:rPr>
          <w:lang w:val="nl-BE"/>
        </w:rPr>
        <w:t xml:space="preserve"> tussen </w:t>
      </w:r>
      <w:r w:rsidR="000E3CC5">
        <w:rPr>
          <w:lang w:val="nl-BE"/>
        </w:rPr>
        <w:t xml:space="preserve">verschillende </w:t>
      </w:r>
      <w:r>
        <w:rPr>
          <w:lang w:val="nl-BE"/>
        </w:rPr>
        <w:t>lay-out schermen</w:t>
      </w:r>
      <w:r w:rsidR="000E3CC5">
        <w:rPr>
          <w:lang w:val="nl-BE"/>
        </w:rPr>
        <w:t xml:space="preserve"> mogelijk</w:t>
      </w:r>
      <w:r>
        <w:rPr>
          <w:lang w:val="nl-BE"/>
        </w:rPr>
        <w:t xml:space="preserve">. </w:t>
      </w:r>
      <w:r w:rsidR="00F30B28">
        <w:rPr>
          <w:lang w:val="nl-BE"/>
        </w:rPr>
        <w:t xml:space="preserve"> </w:t>
      </w:r>
    </w:p>
    <w:p w14:paraId="43FA1B4E" w14:textId="77777777" w:rsidR="00A57FAA" w:rsidRDefault="00F30B28" w:rsidP="00A57FAA">
      <w:pPr>
        <w:jc w:val="both"/>
        <w:rPr>
          <w:lang w:val="nl-BE"/>
        </w:rPr>
      </w:pPr>
      <w:r>
        <w:rPr>
          <w:lang w:val="nl-BE"/>
        </w:rPr>
        <w:t xml:space="preserve">Eerst en vooral heb ik een inlogscherm gemaakt en de optie om </w:t>
      </w:r>
      <w:r w:rsidR="00D8501B">
        <w:rPr>
          <w:lang w:val="nl-BE"/>
        </w:rPr>
        <w:t xml:space="preserve">te registreren en een wachtwoord vergeten optie. Het aanmaken en het beheer van accounts wordt beheerd </w:t>
      </w:r>
      <w:r w:rsidR="00D8501B">
        <w:rPr>
          <w:lang w:val="nl-BE"/>
        </w:rPr>
        <w:lastRenderedPageBreak/>
        <w:t>via Firebase authenticatie. Dan heb ik ervoor gezorgd dat de gebruiker al zijn gegevens kan veranderen; email aanpassen, wachtwoord aanpassen</w:t>
      </w:r>
      <w:r w:rsidR="00A57FAA">
        <w:rPr>
          <w:lang w:val="nl-BE"/>
        </w:rPr>
        <w:t>, account verwijderen, uitloggen, … .</w:t>
      </w:r>
    </w:p>
    <w:p w14:paraId="38044EAD" w14:textId="40725F4D" w:rsidR="00A57FAA" w:rsidRDefault="00A57FAA" w:rsidP="00B862E9">
      <w:pPr>
        <w:jc w:val="both"/>
        <w:rPr>
          <w:lang w:val="nl-BE"/>
        </w:rPr>
      </w:pPr>
      <w:r>
        <w:rPr>
          <w:lang w:val="nl-BE"/>
        </w:rPr>
        <w:t>Verder heb ik de map fragmenten van Google Maps toegevoegd in het project. Hiervoor moest ik licenties aanvragen om de map te mogen gebruiken.</w:t>
      </w:r>
    </w:p>
    <w:p w14:paraId="7EBEEC6E" w14:textId="600B3BF4" w:rsidR="00A57FAA" w:rsidRDefault="00A57FAA" w:rsidP="00B862E9">
      <w:pPr>
        <w:jc w:val="both"/>
        <w:rPr>
          <w:lang w:val="nl-BE"/>
        </w:rPr>
      </w:pPr>
      <w:r>
        <w:rPr>
          <w:lang w:val="nl-BE"/>
        </w:rPr>
        <w:t xml:space="preserve">En als laatste, wanneer ik al mijn verschillende fragmenten had en mijn project volledig gemaakt was qua lay-out en </w:t>
      </w:r>
      <w:r w:rsidR="00B862E9">
        <w:rPr>
          <w:lang w:val="nl-BE"/>
        </w:rPr>
        <w:t>fragmenten. Dan heb ik een database aangemaakt gebruik makend van de Firebase Cloud Firestore. De Firestore houdt alle gegevens bij die de routes die verschillende gebruikers aanmaken genereren. Ook worden de gegevens opgehaald uit de Firestore wanneer deze moeten getoond worden in de applicatie.</w:t>
      </w:r>
    </w:p>
    <w:p w14:paraId="2A07DE20" w14:textId="2837C91A" w:rsidR="000E3CC5" w:rsidRPr="00F30B28" w:rsidRDefault="000E3CC5" w:rsidP="00B862E9">
      <w:pPr>
        <w:jc w:val="both"/>
        <w:rPr>
          <w:lang w:val="nl-BE"/>
        </w:rPr>
      </w:pPr>
      <w:r>
        <w:rPr>
          <w:lang w:val="nl-BE"/>
        </w:rPr>
        <w:t xml:space="preserve">De verschillende gegevens waarvan ik gebruik maak zijn de verschillende gebruiker gegevens, </w:t>
      </w:r>
      <w:r w:rsidR="00D86CD7">
        <w:rPr>
          <w:lang w:val="nl-BE"/>
        </w:rPr>
        <w:t>algemene omschrijvingen van routes, alle route punten en afgeleide gegevens die worden berekent op basis van de vorig opgeslagen gegevens.</w:t>
      </w:r>
    </w:p>
    <w:p w14:paraId="3395EB88" w14:textId="1000894D" w:rsidR="005E6C1A" w:rsidRDefault="005E6C1A" w:rsidP="005E6C1A">
      <w:pPr>
        <w:pStyle w:val="Kop2"/>
        <w:rPr>
          <w:lang w:val="nl-BE"/>
        </w:rPr>
      </w:pPr>
      <w:bookmarkStart w:id="11" w:name="_Toc10021711"/>
      <w:r>
        <w:rPr>
          <w:lang w:val="nl-BE"/>
        </w:rPr>
        <w:t>Databank</w:t>
      </w:r>
      <w:bookmarkEnd w:id="11"/>
    </w:p>
    <w:p w14:paraId="4753E7D9" w14:textId="77777777" w:rsidR="00B862E9" w:rsidRDefault="00B862E9" w:rsidP="00B862E9">
      <w:pPr>
        <w:jc w:val="both"/>
        <w:rPr>
          <w:lang w:val="nl-BE"/>
        </w:rPr>
      </w:pPr>
      <w:r>
        <w:rPr>
          <w:lang w:val="nl-BE"/>
        </w:rPr>
        <w:t xml:space="preserve">De databank is gemaakt in Firebase met de Cloud Firestore. Dit is een NoSQL database. Dat wil zeggen dat er geen ERD kan van gemaakt worden. Ik heb echter wel structuur in mijn database gestoken. </w:t>
      </w:r>
    </w:p>
    <w:p w14:paraId="7F9FFC87" w14:textId="7C16E783" w:rsidR="00B862E9" w:rsidRDefault="00B862E9" w:rsidP="00B862E9">
      <w:pPr>
        <w:jc w:val="both"/>
        <w:rPr>
          <w:lang w:val="nl-BE"/>
        </w:rPr>
      </w:pPr>
      <w:r>
        <w:rPr>
          <w:lang w:val="nl-BE"/>
        </w:rPr>
        <w:t xml:space="preserve">Eerst en vooral heb ik verschillende collecties gemaakt, wat je een beetje kunt vergelijken met tabellen. De collecties bevatten verschillende documenten. Documenten kan je wat vergelijken met </w:t>
      </w:r>
      <w:r w:rsidR="000239D1">
        <w:rPr>
          <w:lang w:val="nl-BE"/>
        </w:rPr>
        <w:t>rijen</w:t>
      </w:r>
      <w:r>
        <w:rPr>
          <w:lang w:val="nl-BE"/>
        </w:rPr>
        <w:t xml:space="preserve"> en elk document bevat verschillende </w:t>
      </w:r>
      <w:r w:rsidR="000239D1">
        <w:rPr>
          <w:lang w:val="nl-BE"/>
        </w:rPr>
        <w:t>velden wat je kan vergelijken met de kolommen</w:t>
      </w:r>
      <w:r>
        <w:rPr>
          <w:lang w:val="nl-BE"/>
        </w:rPr>
        <w:t>.</w:t>
      </w:r>
      <w:r w:rsidR="000239D1">
        <w:rPr>
          <w:lang w:val="nl-BE"/>
        </w:rPr>
        <w:t xml:space="preserve"> Elk document ingevuld met data kan je vergelijken met 1 record.</w:t>
      </w:r>
    </w:p>
    <w:p w14:paraId="6CC7F8D0" w14:textId="5435E823" w:rsidR="00B862E9" w:rsidRDefault="00B862E9" w:rsidP="00B862E9">
      <w:pPr>
        <w:jc w:val="both"/>
        <w:rPr>
          <w:lang w:val="nl-BE"/>
        </w:rPr>
      </w:pPr>
      <w:r>
        <w:rPr>
          <w:lang w:val="nl-BE"/>
        </w:rPr>
        <w:t>Ik heb 4 verschillende collecties:</w:t>
      </w:r>
    </w:p>
    <w:p w14:paraId="3317711D" w14:textId="76CD3D8A" w:rsidR="00B862E9" w:rsidRDefault="00B862E9" w:rsidP="00B862E9">
      <w:pPr>
        <w:pStyle w:val="Lijstalinea"/>
        <w:numPr>
          <w:ilvl w:val="0"/>
          <w:numId w:val="4"/>
        </w:numPr>
        <w:jc w:val="both"/>
        <w:rPr>
          <w:lang w:val="nl-BE"/>
        </w:rPr>
      </w:pPr>
      <w:r>
        <w:rPr>
          <w:lang w:val="nl-BE"/>
        </w:rPr>
        <w:t>houdt alle titels en beschrijvingen van routes bij;</w:t>
      </w:r>
    </w:p>
    <w:p w14:paraId="36D932B7" w14:textId="6EE9DA4A" w:rsidR="00B862E9" w:rsidRDefault="00B862E9" w:rsidP="00B862E9">
      <w:pPr>
        <w:pStyle w:val="Lijstalinea"/>
        <w:numPr>
          <w:ilvl w:val="0"/>
          <w:numId w:val="4"/>
        </w:numPr>
        <w:jc w:val="both"/>
        <w:rPr>
          <w:lang w:val="nl-BE"/>
        </w:rPr>
      </w:pPr>
      <w:r>
        <w:rPr>
          <w:lang w:val="nl-BE"/>
        </w:rPr>
        <w:t>houdt alle geolocaties bij (een punt op de kaart; de combinatie van longitude en latitude);</w:t>
      </w:r>
    </w:p>
    <w:p w14:paraId="2B227831" w14:textId="1C68324F" w:rsidR="00B862E9" w:rsidRDefault="00B862E9" w:rsidP="00B862E9">
      <w:pPr>
        <w:pStyle w:val="Lijstalinea"/>
        <w:numPr>
          <w:ilvl w:val="0"/>
          <w:numId w:val="4"/>
        </w:numPr>
        <w:jc w:val="both"/>
        <w:rPr>
          <w:lang w:val="nl-BE"/>
        </w:rPr>
      </w:pPr>
      <w:r>
        <w:rPr>
          <w:lang w:val="nl-BE"/>
        </w:rPr>
        <w:t>houdt alle gegevens bij die berekend worden op basis van de verschillende routes;</w:t>
      </w:r>
    </w:p>
    <w:p w14:paraId="720E1F73" w14:textId="08B2980F" w:rsidR="00B862E9" w:rsidRPr="00B862E9" w:rsidRDefault="00B862E9" w:rsidP="00B862E9">
      <w:pPr>
        <w:pStyle w:val="Lijstalinea"/>
        <w:numPr>
          <w:ilvl w:val="0"/>
          <w:numId w:val="4"/>
        </w:numPr>
        <w:jc w:val="both"/>
        <w:rPr>
          <w:lang w:val="nl-BE"/>
        </w:rPr>
      </w:pPr>
      <w:r>
        <w:rPr>
          <w:lang w:val="nl-BE"/>
        </w:rPr>
        <w:t>houdt de gebruikersgegevens bij die moeten opgevraagd worden in de applicatie.</w:t>
      </w:r>
    </w:p>
    <w:p w14:paraId="197CA5F3" w14:textId="5024F9C3" w:rsidR="005E6C1A" w:rsidRDefault="005E6C1A" w:rsidP="005E6C1A">
      <w:pPr>
        <w:pStyle w:val="Kop2"/>
        <w:rPr>
          <w:lang w:val="nl-BE"/>
        </w:rPr>
      </w:pPr>
      <w:bookmarkStart w:id="12" w:name="_Toc10021712"/>
      <w:r>
        <w:rPr>
          <w:lang w:val="nl-BE"/>
        </w:rPr>
        <w:t>Klasse</w:t>
      </w:r>
      <w:r w:rsidR="00285EE3">
        <w:rPr>
          <w:lang w:val="nl-BE"/>
        </w:rPr>
        <w:t>n</w:t>
      </w:r>
      <w:bookmarkEnd w:id="12"/>
    </w:p>
    <w:p w14:paraId="358E9CE2" w14:textId="2EB11C49" w:rsidR="000269B9" w:rsidRDefault="000269B9" w:rsidP="000269B9">
      <w:pPr>
        <w:rPr>
          <w:lang w:val="nl-BE"/>
        </w:rPr>
      </w:pPr>
      <w:r>
        <w:rPr>
          <w:lang w:val="nl-BE"/>
        </w:rPr>
        <w:t>Aangezien ik Jetpack navigatie gebruik, maak ik veel meer gebruik van fragmenten in plaats van klassen. Hieronder vindt je een voorbeeld van het nav.graph van Fitmap. Deze toont de flow van alle fragmenten.</w:t>
      </w:r>
    </w:p>
    <w:p w14:paraId="5B96F515" w14:textId="46A76DDA" w:rsidR="000269B9" w:rsidRDefault="00A702AB" w:rsidP="000269B9">
      <w:pPr>
        <w:rPr>
          <w:lang w:val="nl-BE"/>
        </w:rPr>
      </w:pPr>
      <w:r w:rsidRPr="00A702AB">
        <w:rPr>
          <w:noProof/>
        </w:rPr>
        <w:lastRenderedPageBreak/>
        <w:drawing>
          <wp:inline distT="0" distB="0" distL="0" distR="0" wp14:anchorId="202E1126" wp14:editId="4C021696">
            <wp:extent cx="2447925" cy="229451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890" cy="2324477"/>
                    </a:xfrm>
                    <a:prstGeom prst="rect">
                      <a:avLst/>
                    </a:prstGeom>
                  </pic:spPr>
                </pic:pic>
              </a:graphicData>
            </a:graphic>
          </wp:inline>
        </w:drawing>
      </w:r>
    </w:p>
    <w:p w14:paraId="7B34DEF7" w14:textId="6199FCDD" w:rsidR="000269B9" w:rsidRDefault="000269B9" w:rsidP="00A702AB">
      <w:pPr>
        <w:jc w:val="both"/>
        <w:rPr>
          <w:lang w:val="nl-BE"/>
        </w:rPr>
      </w:pPr>
      <w:r>
        <w:rPr>
          <w:lang w:val="nl-BE"/>
        </w:rPr>
        <w:t>Ik werk ook wel met een paar klassen voor bepaalde mogelijkheden, zoals het werken met verschillende tabbladen in 1 scherm.</w:t>
      </w:r>
    </w:p>
    <w:p w14:paraId="6B86926F" w14:textId="0D0EA76F" w:rsidR="00A702AB" w:rsidRPr="00A702AB" w:rsidRDefault="00A702AB" w:rsidP="00A702AB">
      <w:pPr>
        <w:jc w:val="both"/>
        <w:rPr>
          <w:lang w:val="nl-BE"/>
        </w:rPr>
      </w:pPr>
      <w:r w:rsidRPr="00A702AB">
        <w:rPr>
          <w:lang w:val="nl-BE"/>
        </w:rPr>
        <w:t>De ViewpagerAdapter klasse erft over</w:t>
      </w:r>
      <w:r>
        <w:rPr>
          <w:lang w:val="nl-BE"/>
        </w:rPr>
        <w:t xml:space="preserve"> van de reeds geïmplementeerde fragment FragmentPagerAdapter. Dit fragment is standaard geïmplementeerd in Java.</w:t>
      </w:r>
    </w:p>
    <w:p w14:paraId="19A8D324" w14:textId="4959AB10" w:rsidR="00285EE3" w:rsidRPr="001F5B3D" w:rsidRDefault="001F5B3D" w:rsidP="00285EE3">
      <w:pPr>
        <w:pStyle w:val="Kop2"/>
        <w:rPr>
          <w:lang w:val="nl-BE"/>
        </w:rPr>
      </w:pPr>
      <w:bookmarkStart w:id="13" w:name="_Toc10021713"/>
      <w:r>
        <w:rPr>
          <w:noProof/>
          <w:lang w:val="nl-BE"/>
        </w:rPr>
        <w:drawing>
          <wp:anchor distT="0" distB="0" distL="114300" distR="114300" simplePos="0" relativeHeight="251658240" behindDoc="0" locked="0" layoutInCell="1" allowOverlap="1" wp14:anchorId="0103A6E0" wp14:editId="65C9C4D4">
            <wp:simplePos x="0" y="0"/>
            <wp:positionH relativeFrom="column">
              <wp:posOffset>-1905</wp:posOffset>
            </wp:positionH>
            <wp:positionV relativeFrom="paragraph">
              <wp:posOffset>365125</wp:posOffset>
            </wp:positionV>
            <wp:extent cx="1790700" cy="3183467"/>
            <wp:effectExtent l="0" t="0" r="0" b="0"/>
            <wp:wrapSquare wrapText="bothSides"/>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B477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0700" cy="3183467"/>
                    </a:xfrm>
                    <a:prstGeom prst="rect">
                      <a:avLst/>
                    </a:prstGeom>
                  </pic:spPr>
                </pic:pic>
              </a:graphicData>
            </a:graphic>
          </wp:anchor>
        </w:drawing>
      </w:r>
      <w:r w:rsidR="00285EE3" w:rsidRPr="001F5B3D">
        <w:rPr>
          <w:lang w:val="nl-BE"/>
        </w:rPr>
        <w:t>Applicatie flow</w:t>
      </w:r>
      <w:bookmarkEnd w:id="13"/>
    </w:p>
    <w:p w14:paraId="79C7AF72" w14:textId="1C110A32" w:rsidR="00A702AB" w:rsidRDefault="00B862E9" w:rsidP="000269B9">
      <w:pPr>
        <w:jc w:val="both"/>
        <w:rPr>
          <w:lang w:val="nl-BE"/>
        </w:rPr>
      </w:pPr>
      <w:r>
        <w:rPr>
          <w:lang w:val="nl-BE"/>
        </w:rPr>
        <w:t xml:space="preserve">Eerst en vooral moet de gebruiker zich aanmelden of registreren als deze nog geen account heeft. Dan krijgt de gebruiker een scherm te zien met alle routes die de gebruiker heeft opgeslagen in het verleden. De gebruiker kan een route kiezen en hierover meer informatie bekijken; titel, kilometers afgelegd, </w:t>
      </w:r>
      <w:r w:rsidR="00AD7B2B">
        <w:rPr>
          <w:lang w:val="nl-BE"/>
        </w:rPr>
        <w:t>calorieën</w:t>
      </w:r>
      <w:r>
        <w:rPr>
          <w:lang w:val="nl-BE"/>
        </w:rPr>
        <w:t xml:space="preserve"> verbrandt, </w:t>
      </w:r>
      <w:r w:rsidR="00AD7B2B">
        <w:rPr>
          <w:lang w:val="nl-BE"/>
        </w:rPr>
        <w:t>een map met de route uitgetekend, … .</w:t>
      </w:r>
    </w:p>
    <w:p w14:paraId="335DCAB7" w14:textId="632793DD" w:rsidR="001F5B3D" w:rsidRDefault="00186768" w:rsidP="000269B9">
      <w:pPr>
        <w:jc w:val="both"/>
        <w:rPr>
          <w:lang w:val="nl-BE"/>
        </w:rPr>
      </w:pPr>
      <w:r>
        <w:rPr>
          <w:noProof/>
          <w:lang w:val="nl-BE"/>
        </w:rPr>
        <w:drawing>
          <wp:anchor distT="0" distB="0" distL="114300" distR="114300" simplePos="0" relativeHeight="251659264" behindDoc="0" locked="0" layoutInCell="1" allowOverlap="1" wp14:anchorId="679ED6E6" wp14:editId="0AD7F9FC">
            <wp:simplePos x="0" y="0"/>
            <wp:positionH relativeFrom="column">
              <wp:posOffset>3665220</wp:posOffset>
            </wp:positionH>
            <wp:positionV relativeFrom="paragraph">
              <wp:posOffset>24130</wp:posOffset>
            </wp:positionV>
            <wp:extent cx="1790099" cy="3182400"/>
            <wp:effectExtent l="0" t="0" r="635" b="0"/>
            <wp:wrapSquare wrapText="bothSides"/>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D1A36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0099" cy="3182400"/>
                    </a:xfrm>
                    <a:prstGeom prst="rect">
                      <a:avLst/>
                    </a:prstGeom>
                  </pic:spPr>
                </pic:pic>
              </a:graphicData>
            </a:graphic>
          </wp:anchor>
        </w:drawing>
      </w:r>
    </w:p>
    <w:p w14:paraId="7BFB5CBF" w14:textId="1C35FC0D" w:rsidR="001F5B3D" w:rsidRDefault="001F5B3D" w:rsidP="000269B9">
      <w:pPr>
        <w:jc w:val="both"/>
        <w:rPr>
          <w:lang w:val="nl-BE"/>
        </w:rPr>
      </w:pPr>
    </w:p>
    <w:p w14:paraId="374B845C" w14:textId="726EFD98" w:rsidR="001F5B3D" w:rsidRDefault="001F5B3D" w:rsidP="000269B9">
      <w:pPr>
        <w:jc w:val="both"/>
        <w:rPr>
          <w:lang w:val="nl-BE"/>
        </w:rPr>
      </w:pPr>
    </w:p>
    <w:p w14:paraId="0A9E6617" w14:textId="5FE34529" w:rsidR="001F5B3D" w:rsidRDefault="001F5B3D" w:rsidP="000269B9">
      <w:pPr>
        <w:jc w:val="both"/>
        <w:rPr>
          <w:lang w:val="nl-BE"/>
        </w:rPr>
      </w:pPr>
    </w:p>
    <w:p w14:paraId="37B87E1A" w14:textId="0776F52B" w:rsidR="001F5B3D" w:rsidRDefault="001F5B3D" w:rsidP="000269B9">
      <w:pPr>
        <w:jc w:val="both"/>
        <w:rPr>
          <w:lang w:val="nl-BE"/>
        </w:rPr>
      </w:pPr>
    </w:p>
    <w:p w14:paraId="4F9562E4" w14:textId="613A3EB4" w:rsidR="001F5B3D" w:rsidRDefault="001F5B3D" w:rsidP="000269B9">
      <w:pPr>
        <w:jc w:val="both"/>
        <w:rPr>
          <w:lang w:val="nl-BE"/>
        </w:rPr>
      </w:pPr>
    </w:p>
    <w:p w14:paraId="5BEF46CE" w14:textId="632D7D2A" w:rsidR="001F5B3D" w:rsidRDefault="001F5B3D" w:rsidP="000269B9">
      <w:pPr>
        <w:jc w:val="both"/>
        <w:rPr>
          <w:lang w:val="nl-BE"/>
        </w:rPr>
      </w:pPr>
    </w:p>
    <w:p w14:paraId="0236DDA9" w14:textId="3EEB1ACC" w:rsidR="001F5B3D" w:rsidRDefault="001F5B3D" w:rsidP="000269B9">
      <w:pPr>
        <w:jc w:val="both"/>
        <w:rPr>
          <w:lang w:val="nl-BE"/>
        </w:rPr>
      </w:pPr>
    </w:p>
    <w:p w14:paraId="2FE0E06C" w14:textId="45454182" w:rsidR="00AD7B2B" w:rsidRDefault="00AD7B2B" w:rsidP="000269B9">
      <w:pPr>
        <w:jc w:val="both"/>
        <w:rPr>
          <w:lang w:val="nl-BE"/>
        </w:rPr>
      </w:pPr>
      <w:r>
        <w:rPr>
          <w:lang w:val="nl-BE"/>
        </w:rPr>
        <w:t>Op dit algemeen menu kan de gebruiker ook naar zijn gebruikersinstellingen gaan of een nieuwe route aanmaken.</w:t>
      </w:r>
    </w:p>
    <w:p w14:paraId="4DA4EFA4" w14:textId="3C48DAD9" w:rsidR="001F5B3D" w:rsidRDefault="001F5B3D" w:rsidP="000269B9">
      <w:pPr>
        <w:jc w:val="both"/>
        <w:rPr>
          <w:lang w:val="nl-BE"/>
        </w:rPr>
      </w:pPr>
    </w:p>
    <w:p w14:paraId="520098C3" w14:textId="7BF15A30" w:rsidR="001F5B3D" w:rsidRDefault="001F5B3D" w:rsidP="000269B9">
      <w:pPr>
        <w:jc w:val="both"/>
        <w:rPr>
          <w:lang w:val="nl-BE"/>
        </w:rPr>
      </w:pPr>
    </w:p>
    <w:p w14:paraId="751DCC1C" w14:textId="132C44F0" w:rsidR="001F5B3D" w:rsidRDefault="001F5B3D" w:rsidP="000269B9">
      <w:pPr>
        <w:jc w:val="both"/>
        <w:rPr>
          <w:lang w:val="nl-BE"/>
        </w:rPr>
      </w:pPr>
    </w:p>
    <w:p w14:paraId="245D5AEB" w14:textId="2C75B7E6" w:rsidR="001F5B3D" w:rsidRDefault="001F5B3D" w:rsidP="000269B9">
      <w:pPr>
        <w:jc w:val="both"/>
        <w:rPr>
          <w:lang w:val="nl-BE"/>
        </w:rPr>
      </w:pPr>
    </w:p>
    <w:p w14:paraId="0D2B8C47" w14:textId="41E13B06" w:rsidR="00AD7B2B" w:rsidRDefault="00AD7B2B" w:rsidP="000269B9">
      <w:pPr>
        <w:jc w:val="both"/>
        <w:rPr>
          <w:lang w:val="nl-BE"/>
        </w:rPr>
      </w:pPr>
      <w:r>
        <w:rPr>
          <w:lang w:val="nl-BE"/>
        </w:rPr>
        <w:lastRenderedPageBreak/>
        <w:t>De gebruikersinstellingen staan toe dat de gebruiker zijn gegevens kan veranderen; email en wachtwoord aanpassen, … . Ook kan de gebruiker hier zijn account verwijderen en uitloggen uit de applicatie.</w:t>
      </w:r>
    </w:p>
    <w:p w14:paraId="1C7955AF" w14:textId="6AD52C76" w:rsidR="001F5B3D" w:rsidRDefault="001F5B3D" w:rsidP="000269B9">
      <w:pPr>
        <w:jc w:val="both"/>
        <w:rPr>
          <w:lang w:val="nl-BE"/>
        </w:rPr>
      </w:pPr>
      <w:r>
        <w:rPr>
          <w:noProof/>
          <w:lang w:val="nl-BE"/>
        </w:rPr>
        <w:drawing>
          <wp:anchor distT="0" distB="0" distL="114300" distR="114300" simplePos="0" relativeHeight="251660288" behindDoc="0" locked="0" layoutInCell="1" allowOverlap="1" wp14:anchorId="4BA5F9A0" wp14:editId="498A73E6">
            <wp:simplePos x="0" y="0"/>
            <wp:positionH relativeFrom="column">
              <wp:posOffset>-1905</wp:posOffset>
            </wp:positionH>
            <wp:positionV relativeFrom="paragraph">
              <wp:posOffset>-8104505</wp:posOffset>
            </wp:positionV>
            <wp:extent cx="1790100" cy="3182400"/>
            <wp:effectExtent l="0" t="0" r="635" b="0"/>
            <wp:wrapSquare wrapText="bothSides"/>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30025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0100" cy="3182400"/>
                    </a:xfrm>
                    <a:prstGeom prst="rect">
                      <a:avLst/>
                    </a:prstGeom>
                  </pic:spPr>
                </pic:pic>
              </a:graphicData>
            </a:graphic>
          </wp:anchor>
        </w:drawing>
      </w:r>
    </w:p>
    <w:p w14:paraId="77A954C4" w14:textId="18516E24" w:rsidR="001F5B3D" w:rsidRDefault="001F5B3D" w:rsidP="000269B9">
      <w:pPr>
        <w:jc w:val="both"/>
        <w:rPr>
          <w:lang w:val="nl-BE"/>
        </w:rPr>
      </w:pPr>
    </w:p>
    <w:p w14:paraId="6652A15F" w14:textId="5977408B" w:rsidR="001F5B3D" w:rsidRDefault="001F5B3D" w:rsidP="000269B9">
      <w:pPr>
        <w:jc w:val="both"/>
        <w:rPr>
          <w:lang w:val="nl-BE"/>
        </w:rPr>
      </w:pPr>
    </w:p>
    <w:p w14:paraId="7303720F" w14:textId="0ADBCCEB" w:rsidR="001F5B3D" w:rsidRDefault="001F5B3D" w:rsidP="000269B9">
      <w:pPr>
        <w:jc w:val="both"/>
        <w:rPr>
          <w:lang w:val="nl-BE"/>
        </w:rPr>
      </w:pPr>
    </w:p>
    <w:p w14:paraId="17F6F3DE" w14:textId="5525A979" w:rsidR="001F5B3D" w:rsidRDefault="001F5B3D" w:rsidP="000269B9">
      <w:pPr>
        <w:jc w:val="both"/>
        <w:rPr>
          <w:lang w:val="nl-BE"/>
        </w:rPr>
      </w:pPr>
    </w:p>
    <w:p w14:paraId="3C81A491" w14:textId="5FE9DE8F" w:rsidR="001F5B3D" w:rsidRDefault="001F5B3D" w:rsidP="000269B9">
      <w:pPr>
        <w:jc w:val="both"/>
        <w:rPr>
          <w:lang w:val="nl-BE"/>
        </w:rPr>
      </w:pPr>
    </w:p>
    <w:p w14:paraId="29DA0068" w14:textId="632DE795" w:rsidR="001F5B3D" w:rsidRDefault="001F5B3D" w:rsidP="000269B9">
      <w:pPr>
        <w:jc w:val="both"/>
        <w:rPr>
          <w:lang w:val="nl-BE"/>
        </w:rPr>
      </w:pPr>
    </w:p>
    <w:p w14:paraId="788D95EB" w14:textId="794B9367" w:rsidR="001F5B3D" w:rsidRDefault="001F5B3D" w:rsidP="000269B9">
      <w:pPr>
        <w:jc w:val="both"/>
        <w:rPr>
          <w:lang w:val="nl-BE"/>
        </w:rPr>
      </w:pPr>
    </w:p>
    <w:p w14:paraId="79FF338C" w14:textId="1F5F6F65" w:rsidR="001F5B3D" w:rsidRDefault="001F5B3D" w:rsidP="000269B9">
      <w:pPr>
        <w:jc w:val="both"/>
        <w:rPr>
          <w:lang w:val="nl-BE"/>
        </w:rPr>
      </w:pPr>
    </w:p>
    <w:p w14:paraId="3F36E26D" w14:textId="0F179DBC" w:rsidR="001F5B3D" w:rsidRDefault="001F5B3D" w:rsidP="000269B9">
      <w:pPr>
        <w:jc w:val="both"/>
        <w:rPr>
          <w:lang w:val="nl-BE"/>
        </w:rPr>
      </w:pPr>
      <w:r>
        <w:rPr>
          <w:noProof/>
          <w:lang w:val="nl-BE"/>
        </w:rPr>
        <w:drawing>
          <wp:anchor distT="0" distB="0" distL="114300" distR="114300" simplePos="0" relativeHeight="251661312" behindDoc="0" locked="0" layoutInCell="1" allowOverlap="1" wp14:anchorId="3B65F51F" wp14:editId="4AEF3802">
            <wp:simplePos x="0" y="0"/>
            <wp:positionH relativeFrom="column">
              <wp:posOffset>3598545</wp:posOffset>
            </wp:positionH>
            <wp:positionV relativeFrom="paragraph">
              <wp:posOffset>176530</wp:posOffset>
            </wp:positionV>
            <wp:extent cx="1790065" cy="3181985"/>
            <wp:effectExtent l="0" t="0" r="635" b="0"/>
            <wp:wrapThrough wrapText="bothSides">
              <wp:wrapPolygon edited="0">
                <wp:start x="0" y="0"/>
                <wp:lineTo x="0" y="21466"/>
                <wp:lineTo x="21378" y="21466"/>
                <wp:lineTo x="21378" y="0"/>
                <wp:lineTo x="0" y="0"/>
              </wp:wrapPolygon>
            </wp:wrapThrough>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6D1AC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065" cy="3181985"/>
                    </a:xfrm>
                    <a:prstGeom prst="rect">
                      <a:avLst/>
                    </a:prstGeom>
                  </pic:spPr>
                </pic:pic>
              </a:graphicData>
            </a:graphic>
          </wp:anchor>
        </w:drawing>
      </w:r>
    </w:p>
    <w:p w14:paraId="094D4BC9" w14:textId="3C9BD6F6" w:rsidR="00AD7B2B" w:rsidRDefault="00AD7B2B" w:rsidP="000269B9">
      <w:pPr>
        <w:jc w:val="both"/>
        <w:rPr>
          <w:lang w:val="nl-BE"/>
        </w:rPr>
      </w:pPr>
      <w:r>
        <w:rPr>
          <w:lang w:val="nl-BE"/>
        </w:rPr>
        <w:t>Wanneer de gebruiker ervoor kiest om een nieuwe route aan te maken, wordt hij naar een scherm gebracht dat hem toelaat een titel en beschrijving in te geven voor de nieuwe route en dan de nieuwe route te beginnen. Ook kan de gebruiker gewoon teruggaan naar het algemeen menu wanneer hij zich bedenkt en toch geen nieuwe route wilt maken.</w:t>
      </w:r>
    </w:p>
    <w:p w14:paraId="4914C971" w14:textId="6ABA69E3" w:rsidR="001F5B3D" w:rsidRDefault="001F5B3D" w:rsidP="000269B9">
      <w:pPr>
        <w:jc w:val="both"/>
        <w:rPr>
          <w:lang w:val="nl-BE"/>
        </w:rPr>
      </w:pPr>
    </w:p>
    <w:p w14:paraId="1C72F2A8" w14:textId="77777777" w:rsidR="001F5B3D" w:rsidRDefault="001F5B3D" w:rsidP="000269B9">
      <w:pPr>
        <w:jc w:val="both"/>
        <w:rPr>
          <w:lang w:val="nl-BE"/>
        </w:rPr>
      </w:pPr>
    </w:p>
    <w:p w14:paraId="5C4B3E03" w14:textId="77777777" w:rsidR="001F5B3D" w:rsidRDefault="001F5B3D" w:rsidP="000269B9">
      <w:pPr>
        <w:jc w:val="both"/>
        <w:rPr>
          <w:lang w:val="nl-BE"/>
        </w:rPr>
      </w:pPr>
    </w:p>
    <w:p w14:paraId="305A3840" w14:textId="77777777" w:rsidR="001F5B3D" w:rsidRDefault="001F5B3D" w:rsidP="000269B9">
      <w:pPr>
        <w:jc w:val="both"/>
        <w:rPr>
          <w:lang w:val="nl-BE"/>
        </w:rPr>
      </w:pPr>
    </w:p>
    <w:p w14:paraId="1F95FB44" w14:textId="77777777" w:rsidR="001F5B3D" w:rsidRDefault="001F5B3D" w:rsidP="000269B9">
      <w:pPr>
        <w:jc w:val="both"/>
        <w:rPr>
          <w:lang w:val="nl-BE"/>
        </w:rPr>
      </w:pPr>
    </w:p>
    <w:p w14:paraId="2513F476" w14:textId="77777777" w:rsidR="001F5B3D" w:rsidRDefault="001F5B3D" w:rsidP="000269B9">
      <w:pPr>
        <w:jc w:val="both"/>
        <w:rPr>
          <w:lang w:val="nl-BE"/>
        </w:rPr>
      </w:pPr>
    </w:p>
    <w:p w14:paraId="5ECE297D" w14:textId="77777777" w:rsidR="001F5B3D" w:rsidRDefault="001F5B3D" w:rsidP="000269B9">
      <w:pPr>
        <w:jc w:val="both"/>
        <w:rPr>
          <w:lang w:val="nl-BE"/>
        </w:rPr>
      </w:pPr>
    </w:p>
    <w:p w14:paraId="62888722" w14:textId="77777777" w:rsidR="001F5B3D" w:rsidRDefault="001F5B3D" w:rsidP="000269B9">
      <w:pPr>
        <w:jc w:val="both"/>
        <w:rPr>
          <w:lang w:val="nl-BE"/>
        </w:rPr>
      </w:pPr>
    </w:p>
    <w:p w14:paraId="7F8F8DDF" w14:textId="77777777" w:rsidR="001F5B3D" w:rsidRDefault="001F5B3D" w:rsidP="000269B9">
      <w:pPr>
        <w:jc w:val="both"/>
        <w:rPr>
          <w:lang w:val="nl-BE"/>
        </w:rPr>
      </w:pPr>
    </w:p>
    <w:p w14:paraId="32441EF1" w14:textId="77777777" w:rsidR="001F5B3D" w:rsidRDefault="001F5B3D" w:rsidP="000269B9">
      <w:pPr>
        <w:jc w:val="both"/>
        <w:rPr>
          <w:lang w:val="nl-BE"/>
        </w:rPr>
      </w:pPr>
    </w:p>
    <w:p w14:paraId="62344DE4" w14:textId="77777777" w:rsidR="001F5B3D" w:rsidRDefault="001F5B3D" w:rsidP="000269B9">
      <w:pPr>
        <w:jc w:val="both"/>
        <w:rPr>
          <w:lang w:val="nl-BE"/>
        </w:rPr>
      </w:pPr>
    </w:p>
    <w:p w14:paraId="20C21A89" w14:textId="77777777" w:rsidR="001F5B3D" w:rsidRDefault="001F5B3D" w:rsidP="000269B9">
      <w:pPr>
        <w:jc w:val="both"/>
        <w:rPr>
          <w:lang w:val="nl-BE"/>
        </w:rPr>
      </w:pPr>
    </w:p>
    <w:p w14:paraId="54F56858" w14:textId="77777777" w:rsidR="001F5B3D" w:rsidRDefault="001F5B3D" w:rsidP="000269B9">
      <w:pPr>
        <w:jc w:val="both"/>
        <w:rPr>
          <w:lang w:val="nl-BE"/>
        </w:rPr>
      </w:pPr>
    </w:p>
    <w:p w14:paraId="4E02E620" w14:textId="77777777" w:rsidR="001F5B3D" w:rsidRDefault="001F5B3D" w:rsidP="000269B9">
      <w:pPr>
        <w:jc w:val="both"/>
        <w:rPr>
          <w:lang w:val="nl-BE"/>
        </w:rPr>
      </w:pPr>
    </w:p>
    <w:p w14:paraId="0EB81B48" w14:textId="77777777" w:rsidR="001F5B3D" w:rsidRDefault="001F5B3D" w:rsidP="000269B9">
      <w:pPr>
        <w:jc w:val="both"/>
        <w:rPr>
          <w:lang w:val="nl-BE"/>
        </w:rPr>
      </w:pPr>
    </w:p>
    <w:p w14:paraId="18780D9C" w14:textId="5736F443" w:rsidR="00D7268D" w:rsidRDefault="001F5B3D" w:rsidP="000269B9">
      <w:pPr>
        <w:jc w:val="both"/>
        <w:rPr>
          <w:lang w:val="nl-BE"/>
        </w:rPr>
      </w:pPr>
      <w:r>
        <w:rPr>
          <w:noProof/>
          <w:lang w:val="nl-BE"/>
        </w:rPr>
        <w:lastRenderedPageBreak/>
        <w:drawing>
          <wp:anchor distT="0" distB="0" distL="114300" distR="114300" simplePos="0" relativeHeight="251663360" behindDoc="0" locked="0" layoutInCell="1" allowOverlap="1" wp14:anchorId="31F49878" wp14:editId="2BC64968">
            <wp:simplePos x="0" y="0"/>
            <wp:positionH relativeFrom="column">
              <wp:posOffset>3551118</wp:posOffset>
            </wp:positionH>
            <wp:positionV relativeFrom="paragraph">
              <wp:posOffset>1557020</wp:posOffset>
            </wp:positionV>
            <wp:extent cx="1790100" cy="3182400"/>
            <wp:effectExtent l="0" t="0" r="635" b="0"/>
            <wp:wrapSquare wrapText="bothSides"/>
            <wp:docPr id="9" name="Afbeelding 9"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ABB9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100" cy="3182400"/>
                    </a:xfrm>
                    <a:prstGeom prst="rect">
                      <a:avLst/>
                    </a:prstGeom>
                  </pic:spPr>
                </pic:pic>
              </a:graphicData>
            </a:graphic>
          </wp:anchor>
        </w:drawing>
      </w:r>
      <w:r>
        <w:rPr>
          <w:noProof/>
          <w:lang w:val="nl-BE"/>
        </w:rPr>
        <w:drawing>
          <wp:anchor distT="0" distB="0" distL="114300" distR="114300" simplePos="0" relativeHeight="251662336" behindDoc="0" locked="0" layoutInCell="1" allowOverlap="1" wp14:anchorId="47F28BF1" wp14:editId="719FD1B5">
            <wp:simplePos x="0" y="0"/>
            <wp:positionH relativeFrom="column">
              <wp:posOffset>74295</wp:posOffset>
            </wp:positionH>
            <wp:positionV relativeFrom="paragraph">
              <wp:posOffset>1371600</wp:posOffset>
            </wp:positionV>
            <wp:extent cx="1790100" cy="3182400"/>
            <wp:effectExtent l="0" t="0" r="635" b="0"/>
            <wp:wrapSquare wrapText="bothSides"/>
            <wp:docPr id="8" name="Afbeelding 8"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D6DE1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100" cy="3182400"/>
                    </a:xfrm>
                    <a:prstGeom prst="rect">
                      <a:avLst/>
                    </a:prstGeom>
                  </pic:spPr>
                </pic:pic>
              </a:graphicData>
            </a:graphic>
          </wp:anchor>
        </w:drawing>
      </w:r>
      <w:r w:rsidR="00D7268D">
        <w:rPr>
          <w:lang w:val="nl-BE"/>
        </w:rPr>
        <w:t>De gebruiker kan kiezen om zelf een route te tekenen of de applicatie zich te laten volgen via locatie. Deze schermen hebben veel met elkaar gemeen. Ze bevatten allebei een kaart en een stop knop. Het enige verschil is dat de kaart voor de route te tekenen de functionaliteit bevat om markers te plaatsen op de kaart en zo routes getekend worden. De kaart met de locatie heeft deze functionaliteit niet. De kaart wordt telkens herladen met je locatie centraal en elke keer dat de kaart herladen wordt je huidige locatie weggeschreven naar de databank. Wanneer je op de stop knop drukt stopt</w:t>
      </w:r>
      <w:r w:rsidR="000269B9">
        <w:rPr>
          <w:lang w:val="nl-BE"/>
        </w:rPr>
        <w:t xml:space="preserve"> de activiteit en kom je terecht op een scherm die je informatie over de juist afgelegde route geeft.</w:t>
      </w:r>
    </w:p>
    <w:p w14:paraId="5AD85800" w14:textId="333CC4E2" w:rsidR="001F5B3D" w:rsidRDefault="001F5B3D" w:rsidP="000269B9">
      <w:pPr>
        <w:jc w:val="both"/>
        <w:rPr>
          <w:lang w:val="nl-BE"/>
        </w:rPr>
      </w:pPr>
    </w:p>
    <w:p w14:paraId="313302B1" w14:textId="5FB76233" w:rsidR="001F5B3D" w:rsidRDefault="001F5B3D" w:rsidP="000269B9">
      <w:pPr>
        <w:jc w:val="both"/>
        <w:rPr>
          <w:lang w:val="nl-BE"/>
        </w:rPr>
      </w:pPr>
    </w:p>
    <w:p w14:paraId="2E62BF34" w14:textId="5FC6E487" w:rsidR="001F5B3D" w:rsidRDefault="001F5B3D" w:rsidP="000269B9">
      <w:pPr>
        <w:jc w:val="both"/>
        <w:rPr>
          <w:lang w:val="nl-BE"/>
        </w:rPr>
      </w:pPr>
    </w:p>
    <w:p w14:paraId="541E5307" w14:textId="07323DEE" w:rsidR="001F5B3D" w:rsidRDefault="001F5B3D" w:rsidP="000269B9">
      <w:pPr>
        <w:jc w:val="both"/>
        <w:rPr>
          <w:lang w:val="nl-BE"/>
        </w:rPr>
      </w:pPr>
    </w:p>
    <w:p w14:paraId="5F02B080" w14:textId="4261BB98" w:rsidR="001F5B3D" w:rsidRDefault="001F5B3D" w:rsidP="000269B9">
      <w:pPr>
        <w:jc w:val="both"/>
        <w:rPr>
          <w:lang w:val="nl-BE"/>
        </w:rPr>
      </w:pPr>
    </w:p>
    <w:p w14:paraId="1DA54003" w14:textId="5FEE1CAD" w:rsidR="001F5B3D" w:rsidRDefault="001F5B3D" w:rsidP="000269B9">
      <w:pPr>
        <w:jc w:val="both"/>
        <w:rPr>
          <w:lang w:val="nl-BE"/>
        </w:rPr>
      </w:pPr>
    </w:p>
    <w:p w14:paraId="6972BB82" w14:textId="123D1FB6" w:rsidR="001F5B3D" w:rsidRDefault="001F5B3D" w:rsidP="000269B9">
      <w:pPr>
        <w:jc w:val="both"/>
        <w:rPr>
          <w:lang w:val="nl-BE"/>
        </w:rPr>
      </w:pPr>
    </w:p>
    <w:p w14:paraId="4C0DB29B" w14:textId="12C5278C" w:rsidR="001F5B3D" w:rsidRDefault="001F5B3D" w:rsidP="000269B9">
      <w:pPr>
        <w:jc w:val="both"/>
        <w:rPr>
          <w:lang w:val="nl-BE"/>
        </w:rPr>
      </w:pPr>
    </w:p>
    <w:p w14:paraId="75F6EAF4" w14:textId="30854A17" w:rsidR="001F5B3D" w:rsidRDefault="001F5B3D" w:rsidP="000269B9">
      <w:pPr>
        <w:jc w:val="both"/>
        <w:rPr>
          <w:lang w:val="nl-BE"/>
        </w:rPr>
      </w:pPr>
    </w:p>
    <w:p w14:paraId="55179245" w14:textId="039D7A3F" w:rsidR="001F5B3D" w:rsidRDefault="001F5B3D" w:rsidP="000269B9">
      <w:pPr>
        <w:jc w:val="both"/>
        <w:rPr>
          <w:lang w:val="nl-BE"/>
        </w:rPr>
      </w:pPr>
    </w:p>
    <w:p w14:paraId="08E4FE00" w14:textId="4926BDBF" w:rsidR="001F5B3D" w:rsidRDefault="001F5B3D" w:rsidP="000269B9">
      <w:pPr>
        <w:jc w:val="both"/>
        <w:rPr>
          <w:lang w:val="nl-BE"/>
        </w:rPr>
      </w:pPr>
    </w:p>
    <w:p w14:paraId="03AD8F4B" w14:textId="38BAC8D7" w:rsidR="00A702AB" w:rsidRDefault="00147828" w:rsidP="000269B9">
      <w:pPr>
        <w:jc w:val="both"/>
        <w:rPr>
          <w:lang w:val="nl-BE"/>
        </w:rPr>
      </w:pPr>
      <w:r>
        <w:rPr>
          <w:noProof/>
          <w:lang w:val="nl-BE"/>
        </w:rPr>
        <w:drawing>
          <wp:anchor distT="0" distB="0" distL="114300" distR="114300" simplePos="0" relativeHeight="251665408" behindDoc="0" locked="0" layoutInCell="1" allowOverlap="1" wp14:anchorId="3FD92EB2" wp14:editId="3C30E53A">
            <wp:simplePos x="0" y="0"/>
            <wp:positionH relativeFrom="column">
              <wp:posOffset>3551118</wp:posOffset>
            </wp:positionH>
            <wp:positionV relativeFrom="paragraph">
              <wp:posOffset>897890</wp:posOffset>
            </wp:positionV>
            <wp:extent cx="1790100" cy="3182400"/>
            <wp:effectExtent l="0" t="0" r="635" b="0"/>
            <wp:wrapSquare wrapText="bothSides"/>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F21CB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0100" cy="3182400"/>
                    </a:xfrm>
                    <a:prstGeom prst="rect">
                      <a:avLst/>
                    </a:prstGeom>
                  </pic:spPr>
                </pic:pic>
              </a:graphicData>
            </a:graphic>
          </wp:anchor>
        </w:drawing>
      </w:r>
      <w:r w:rsidR="001F5B3D">
        <w:rPr>
          <w:noProof/>
          <w:lang w:val="nl-BE"/>
        </w:rPr>
        <w:drawing>
          <wp:anchor distT="0" distB="0" distL="114300" distR="114300" simplePos="0" relativeHeight="251664384" behindDoc="0" locked="0" layoutInCell="1" allowOverlap="1" wp14:anchorId="02BA8043" wp14:editId="183C7837">
            <wp:simplePos x="0" y="0"/>
            <wp:positionH relativeFrom="column">
              <wp:posOffset>26670</wp:posOffset>
            </wp:positionH>
            <wp:positionV relativeFrom="paragraph">
              <wp:posOffset>251460</wp:posOffset>
            </wp:positionV>
            <wp:extent cx="1790065" cy="3181985"/>
            <wp:effectExtent l="0" t="0" r="635" b="0"/>
            <wp:wrapSquare wrapText="bothSides"/>
            <wp:docPr id="10" name="Afbeelding 10"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7BF79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0065" cy="3181985"/>
                    </a:xfrm>
                    <a:prstGeom prst="rect">
                      <a:avLst/>
                    </a:prstGeom>
                  </pic:spPr>
                </pic:pic>
              </a:graphicData>
            </a:graphic>
          </wp:anchor>
        </w:drawing>
      </w:r>
      <w:r w:rsidR="000269B9">
        <w:rPr>
          <w:lang w:val="nl-BE"/>
        </w:rPr>
        <w:t xml:space="preserve">In dit scherm kan de </w:t>
      </w:r>
      <w:r w:rsidR="00186768">
        <w:rPr>
          <w:lang w:val="nl-BE"/>
        </w:rPr>
        <w:t>gebruiker</w:t>
      </w:r>
      <w:r w:rsidR="000269B9">
        <w:rPr>
          <w:lang w:val="nl-BE"/>
        </w:rPr>
        <w:t xml:space="preserve"> op een kleine kaar</w:t>
      </w:r>
      <w:r w:rsidR="00186768">
        <w:rPr>
          <w:lang w:val="nl-BE"/>
        </w:rPr>
        <w:t>t</w:t>
      </w:r>
      <w:r w:rsidR="000269B9">
        <w:rPr>
          <w:lang w:val="nl-BE"/>
        </w:rPr>
        <w:t xml:space="preserve"> </w:t>
      </w:r>
      <w:r w:rsidR="00186768">
        <w:rPr>
          <w:lang w:val="nl-BE"/>
        </w:rPr>
        <w:t>de</w:t>
      </w:r>
      <w:r w:rsidR="000269B9">
        <w:rPr>
          <w:lang w:val="nl-BE"/>
        </w:rPr>
        <w:t xml:space="preserve"> route bekijken</w:t>
      </w:r>
      <w:r w:rsidR="00186768">
        <w:rPr>
          <w:lang w:val="nl-BE"/>
        </w:rPr>
        <w:t xml:space="preserve"> die hij/zij zojuist heeft afgelegd. De gebruiker kan </w:t>
      </w:r>
      <w:r w:rsidR="000269B9">
        <w:rPr>
          <w:lang w:val="nl-BE"/>
        </w:rPr>
        <w:t>ervoor kiezen om deze op te slaan of niet doormiddel van een check box. Default is deze aangevinkt. Ook kan je vanuit dit scherm ervoor kiezen om direct een nieuwe route te maken of terug te gaan naar het menu, waar je dan de info van alle routes kunt bekijken. Geïncludeerd van de nieuw gemaakte route.</w:t>
      </w:r>
    </w:p>
    <w:p w14:paraId="33976EC8" w14:textId="02204CF3" w:rsidR="001F5B3D" w:rsidRDefault="001F5B3D" w:rsidP="000269B9">
      <w:pPr>
        <w:jc w:val="both"/>
        <w:rPr>
          <w:lang w:val="nl-BE"/>
        </w:rPr>
      </w:pPr>
    </w:p>
    <w:p w14:paraId="1DFD1AD5" w14:textId="1EA05D88" w:rsidR="001F5B3D" w:rsidRDefault="001F5B3D" w:rsidP="000269B9">
      <w:pPr>
        <w:jc w:val="both"/>
        <w:rPr>
          <w:lang w:val="nl-BE"/>
        </w:rPr>
      </w:pPr>
    </w:p>
    <w:p w14:paraId="433EE101" w14:textId="597416AB" w:rsidR="000269B9" w:rsidRPr="00B862E9" w:rsidRDefault="000269B9" w:rsidP="000269B9">
      <w:pPr>
        <w:jc w:val="both"/>
        <w:rPr>
          <w:lang w:val="nl-BE"/>
        </w:rPr>
      </w:pPr>
    </w:p>
    <w:sectPr w:rsidR="000269B9" w:rsidRPr="00B862E9" w:rsidSect="0004405A">
      <w:pgSz w:w="11907" w:h="16840" w:code="9"/>
      <w:pgMar w:top="1418" w:right="1134" w:bottom="1134" w:left="1701" w:header="567" w:footer="567"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25416" w14:textId="77777777" w:rsidR="00C43001" w:rsidRDefault="00C43001">
      <w:r>
        <w:separator/>
      </w:r>
    </w:p>
  </w:endnote>
  <w:endnote w:type="continuationSeparator" w:id="0">
    <w:p w14:paraId="01B12B5E" w14:textId="77777777" w:rsidR="00C43001" w:rsidRDefault="00C4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ntax Com">
    <w:altName w:val="Arial"/>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08EDD" w14:textId="77777777" w:rsidR="00DD46F1" w:rsidRPr="00FD73FD" w:rsidRDefault="00DD46F1">
    <w:pPr>
      <w:pStyle w:val="Voettekst"/>
      <w:jc w:val="center"/>
      <w:rPr>
        <w:rFonts w:ascii="Syntax Com" w:hAnsi="Syntax Com"/>
        <w:sz w:val="20"/>
        <w:szCs w:val="20"/>
      </w:rPr>
    </w:pPr>
    <w:r w:rsidRPr="00FD73FD">
      <w:rPr>
        <w:rFonts w:ascii="Syntax Com" w:hAnsi="Syntax Com"/>
        <w:sz w:val="20"/>
        <w:szCs w:val="20"/>
      </w:rPr>
      <w:fldChar w:fldCharType="begin"/>
    </w:r>
    <w:r w:rsidRPr="00FD73FD">
      <w:rPr>
        <w:rFonts w:ascii="Syntax Com" w:hAnsi="Syntax Com"/>
        <w:sz w:val="20"/>
        <w:szCs w:val="20"/>
      </w:rPr>
      <w:instrText xml:space="preserve"> PAGE   \* MERGEFORMAT </w:instrText>
    </w:r>
    <w:r w:rsidRPr="00FD73FD">
      <w:rPr>
        <w:rFonts w:ascii="Syntax Com" w:hAnsi="Syntax Com"/>
        <w:sz w:val="20"/>
        <w:szCs w:val="20"/>
      </w:rPr>
      <w:fldChar w:fldCharType="separate"/>
    </w:r>
    <w:r w:rsidR="00501068">
      <w:rPr>
        <w:rFonts w:ascii="Syntax Com" w:hAnsi="Syntax Com"/>
        <w:noProof/>
        <w:sz w:val="20"/>
        <w:szCs w:val="20"/>
      </w:rPr>
      <w:t>2</w:t>
    </w:r>
    <w:r w:rsidRPr="00FD73FD">
      <w:rPr>
        <w:rFonts w:ascii="Syntax Com" w:hAnsi="Syntax Com"/>
        <w:sz w:val="20"/>
        <w:szCs w:val="20"/>
      </w:rPr>
      <w:fldChar w:fldCharType="end"/>
    </w:r>
  </w:p>
  <w:p w14:paraId="70457339" w14:textId="77777777" w:rsidR="00DD46F1" w:rsidRPr="00F84065" w:rsidRDefault="00DD46F1" w:rsidP="00F84065">
    <w:pPr>
      <w:pStyle w:val="Voettekst"/>
      <w:tabs>
        <w:tab w:val="clear" w:pos="4320"/>
        <w:tab w:val="clear" w:pos="8640"/>
      </w:tabs>
      <w:jc w:val="center"/>
      <w:rPr>
        <w:rFonts w:ascii="Verdana" w:hAnsi="Verdan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49B3F" w14:textId="77777777" w:rsidR="00DD46F1" w:rsidRPr="00727CB8" w:rsidRDefault="00011553" w:rsidP="005D42E4">
    <w:pPr>
      <w:pStyle w:val="Voettekst"/>
      <w:tabs>
        <w:tab w:val="clear" w:pos="4320"/>
        <w:tab w:val="clear" w:pos="8640"/>
        <w:tab w:val="left" w:pos="8080"/>
      </w:tabs>
      <w:ind w:right="-425"/>
      <w:rPr>
        <w:rFonts w:ascii="Syntax Com" w:hAnsi="Syntax Com"/>
        <w:color w:val="595959"/>
        <w:sz w:val="16"/>
        <w:szCs w:val="16"/>
        <w:lang w:val="nl-BE"/>
      </w:rPr>
    </w:pPr>
    <w:r>
      <w:rPr>
        <w:noProof/>
        <w:lang w:val="nl-BE" w:eastAsia="nl-BE"/>
      </w:rPr>
      <w:drawing>
        <wp:anchor distT="0" distB="0" distL="114300" distR="114300" simplePos="0" relativeHeight="251656192" behindDoc="0" locked="0" layoutInCell="1" allowOverlap="1" wp14:anchorId="6FB71F30" wp14:editId="5F345FA9">
          <wp:simplePos x="0" y="0"/>
          <wp:positionH relativeFrom="margin">
            <wp:posOffset>4076700</wp:posOffset>
          </wp:positionH>
          <wp:positionV relativeFrom="margin">
            <wp:posOffset>9372600</wp:posOffset>
          </wp:positionV>
          <wp:extent cx="1115695" cy="424815"/>
          <wp:effectExtent l="0" t="0" r="8255" b="0"/>
          <wp:wrapSquare wrapText="bothSides"/>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548" w14:textId="77777777" w:rsidR="0004405A" w:rsidRPr="00727CB8" w:rsidRDefault="0004405A" w:rsidP="003D5BE7">
    <w:pPr>
      <w:pStyle w:val="Voettekst"/>
      <w:tabs>
        <w:tab w:val="clear" w:pos="4320"/>
        <w:tab w:val="clear" w:pos="8640"/>
        <w:tab w:val="left" w:pos="8080"/>
      </w:tabs>
      <w:ind w:right="-425"/>
      <w:jc w:val="right"/>
      <w:rPr>
        <w:rFonts w:ascii="Syntax Com" w:hAnsi="Syntax Com"/>
        <w:color w:val="595959"/>
        <w:sz w:val="16"/>
        <w:szCs w:val="16"/>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8E936" w14:textId="77777777" w:rsidR="00C43001" w:rsidRDefault="00C43001">
      <w:r>
        <w:separator/>
      </w:r>
    </w:p>
  </w:footnote>
  <w:footnote w:type="continuationSeparator" w:id="0">
    <w:p w14:paraId="000C20C6" w14:textId="77777777" w:rsidR="00C43001" w:rsidRDefault="00C43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4553" w14:textId="77777777" w:rsidR="00DD46F1" w:rsidRPr="003104E6" w:rsidRDefault="005C5B6F" w:rsidP="0004405A">
    <w:pPr>
      <w:pStyle w:val="Koptekst"/>
      <w:tabs>
        <w:tab w:val="clear" w:pos="8640"/>
        <w:tab w:val="right" w:pos="8364"/>
      </w:tabs>
      <w:ind w:right="-522"/>
      <w:jc w:val="right"/>
      <w:rPr>
        <w:lang w:val="nl-BE"/>
      </w:rPr>
    </w:pPr>
    <w:r>
      <w:rPr>
        <w:noProof/>
        <w:lang w:val="nl-BE" w:eastAsia="nl-BE"/>
      </w:rPr>
      <w:drawing>
        <wp:anchor distT="0" distB="0" distL="114300" distR="114300" simplePos="0" relativeHeight="251661312" behindDoc="0" locked="0" layoutInCell="1" allowOverlap="1" wp14:anchorId="0597C18E" wp14:editId="29E92181">
          <wp:simplePos x="0" y="0"/>
          <wp:positionH relativeFrom="column">
            <wp:posOffset>2236470</wp:posOffset>
          </wp:positionH>
          <wp:positionV relativeFrom="paragraph">
            <wp:posOffset>360045</wp:posOffset>
          </wp:positionV>
          <wp:extent cx="2950795" cy="790875"/>
          <wp:effectExtent l="0" t="0" r="2540" b="9525"/>
          <wp:wrapNone/>
          <wp:docPr id="12" name="Picture 12" descr="C:\Users\Yolienpc\Downloads\high_res_150_084_logo_hogeschoo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lienpc\Downloads\high_res_150_084_logo_hogeschool_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2599" cy="79135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F494A" w14:textId="77777777" w:rsidR="00DD46F1" w:rsidRPr="003104E6" w:rsidRDefault="00DD46F1" w:rsidP="0004405A">
    <w:pPr>
      <w:pStyle w:val="Koptekst"/>
      <w:ind w:right="-142"/>
      <w:jc w:val="righ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A3833"/>
    <w:multiLevelType w:val="hybridMultilevel"/>
    <w:tmpl w:val="5DF63F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C7365CB"/>
    <w:multiLevelType w:val="hybridMultilevel"/>
    <w:tmpl w:val="ACC2139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 w15:restartNumberingAfterBreak="0">
    <w:nsid w:val="2F8409FF"/>
    <w:multiLevelType w:val="hybridMultilevel"/>
    <w:tmpl w:val="7200D3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18E72D0"/>
    <w:multiLevelType w:val="hybridMultilevel"/>
    <w:tmpl w:val="D89C75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85"/>
    <w:rsid w:val="00011553"/>
    <w:rsid w:val="00011FD5"/>
    <w:rsid w:val="000153ED"/>
    <w:rsid w:val="000200F8"/>
    <w:rsid w:val="000239D1"/>
    <w:rsid w:val="000269B9"/>
    <w:rsid w:val="0004405A"/>
    <w:rsid w:val="00053FC9"/>
    <w:rsid w:val="00055005"/>
    <w:rsid w:val="0006445D"/>
    <w:rsid w:val="0007331E"/>
    <w:rsid w:val="0008050A"/>
    <w:rsid w:val="000829C7"/>
    <w:rsid w:val="000B25E7"/>
    <w:rsid w:val="000D3814"/>
    <w:rsid w:val="000E3CC5"/>
    <w:rsid w:val="000F062E"/>
    <w:rsid w:val="000F2B78"/>
    <w:rsid w:val="00101BD8"/>
    <w:rsid w:val="00115DDD"/>
    <w:rsid w:val="00136B7F"/>
    <w:rsid w:val="00147828"/>
    <w:rsid w:val="00155EDD"/>
    <w:rsid w:val="00156AE6"/>
    <w:rsid w:val="00171F95"/>
    <w:rsid w:val="00183A6D"/>
    <w:rsid w:val="001866BB"/>
    <w:rsid w:val="00186768"/>
    <w:rsid w:val="001D04BF"/>
    <w:rsid w:val="001D6E99"/>
    <w:rsid w:val="001E0AFE"/>
    <w:rsid w:val="001E6E72"/>
    <w:rsid w:val="001F07E9"/>
    <w:rsid w:val="001F0831"/>
    <w:rsid w:val="001F2367"/>
    <w:rsid w:val="001F5B3D"/>
    <w:rsid w:val="002070D0"/>
    <w:rsid w:val="00211618"/>
    <w:rsid w:val="00227DEF"/>
    <w:rsid w:val="00232CBD"/>
    <w:rsid w:val="00240830"/>
    <w:rsid w:val="002709B4"/>
    <w:rsid w:val="002726EF"/>
    <w:rsid w:val="002750DE"/>
    <w:rsid w:val="0027732D"/>
    <w:rsid w:val="00285EE3"/>
    <w:rsid w:val="002919A8"/>
    <w:rsid w:val="002937F4"/>
    <w:rsid w:val="002B3BCA"/>
    <w:rsid w:val="002D606A"/>
    <w:rsid w:val="003104E6"/>
    <w:rsid w:val="00336020"/>
    <w:rsid w:val="003612EE"/>
    <w:rsid w:val="0037469D"/>
    <w:rsid w:val="00396207"/>
    <w:rsid w:val="003C3395"/>
    <w:rsid w:val="003D5BE7"/>
    <w:rsid w:val="003F007D"/>
    <w:rsid w:val="003F58C4"/>
    <w:rsid w:val="004157E1"/>
    <w:rsid w:val="0042503D"/>
    <w:rsid w:val="00437620"/>
    <w:rsid w:val="00445D98"/>
    <w:rsid w:val="00474316"/>
    <w:rsid w:val="004832C4"/>
    <w:rsid w:val="004852C1"/>
    <w:rsid w:val="0048668A"/>
    <w:rsid w:val="004906BE"/>
    <w:rsid w:val="00491689"/>
    <w:rsid w:val="004927F1"/>
    <w:rsid w:val="004955DD"/>
    <w:rsid w:val="00495F2C"/>
    <w:rsid w:val="0049629D"/>
    <w:rsid w:val="004A0F6B"/>
    <w:rsid w:val="004B41F0"/>
    <w:rsid w:val="004E2E53"/>
    <w:rsid w:val="004E776A"/>
    <w:rsid w:val="004E7E53"/>
    <w:rsid w:val="00501068"/>
    <w:rsid w:val="00506A5D"/>
    <w:rsid w:val="0051664E"/>
    <w:rsid w:val="005303FA"/>
    <w:rsid w:val="00535BF7"/>
    <w:rsid w:val="0057328F"/>
    <w:rsid w:val="00585F4A"/>
    <w:rsid w:val="005A5F75"/>
    <w:rsid w:val="005B02FF"/>
    <w:rsid w:val="005C5B6F"/>
    <w:rsid w:val="005D2A76"/>
    <w:rsid w:val="005D42E4"/>
    <w:rsid w:val="005E34C6"/>
    <w:rsid w:val="005E6C1A"/>
    <w:rsid w:val="005F7EAE"/>
    <w:rsid w:val="006001EB"/>
    <w:rsid w:val="00622A26"/>
    <w:rsid w:val="00626E96"/>
    <w:rsid w:val="00642514"/>
    <w:rsid w:val="00645BAD"/>
    <w:rsid w:val="00652E82"/>
    <w:rsid w:val="00654E69"/>
    <w:rsid w:val="00671878"/>
    <w:rsid w:val="00672439"/>
    <w:rsid w:val="006C41B0"/>
    <w:rsid w:val="006C6306"/>
    <w:rsid w:val="006D2707"/>
    <w:rsid w:val="006E36F1"/>
    <w:rsid w:val="006E6935"/>
    <w:rsid w:val="00727CB8"/>
    <w:rsid w:val="0074703C"/>
    <w:rsid w:val="0075248D"/>
    <w:rsid w:val="00767936"/>
    <w:rsid w:val="00771271"/>
    <w:rsid w:val="007767C4"/>
    <w:rsid w:val="00780E68"/>
    <w:rsid w:val="00784B3C"/>
    <w:rsid w:val="0079101F"/>
    <w:rsid w:val="00792D70"/>
    <w:rsid w:val="007A35C1"/>
    <w:rsid w:val="007D7DD2"/>
    <w:rsid w:val="007E550F"/>
    <w:rsid w:val="007F7510"/>
    <w:rsid w:val="0080127E"/>
    <w:rsid w:val="00803BC1"/>
    <w:rsid w:val="00815B67"/>
    <w:rsid w:val="00836305"/>
    <w:rsid w:val="00840454"/>
    <w:rsid w:val="008616A3"/>
    <w:rsid w:val="008629E0"/>
    <w:rsid w:val="008652DA"/>
    <w:rsid w:val="00892146"/>
    <w:rsid w:val="008C78F4"/>
    <w:rsid w:val="008D262F"/>
    <w:rsid w:val="008E3E28"/>
    <w:rsid w:val="008E4FA2"/>
    <w:rsid w:val="008F13A0"/>
    <w:rsid w:val="00906A57"/>
    <w:rsid w:val="00933149"/>
    <w:rsid w:val="00955061"/>
    <w:rsid w:val="00955A62"/>
    <w:rsid w:val="00984A47"/>
    <w:rsid w:val="009C0DAE"/>
    <w:rsid w:val="009E2E85"/>
    <w:rsid w:val="009F1913"/>
    <w:rsid w:val="009F5679"/>
    <w:rsid w:val="00A036EE"/>
    <w:rsid w:val="00A16EA3"/>
    <w:rsid w:val="00A1770C"/>
    <w:rsid w:val="00A32584"/>
    <w:rsid w:val="00A36985"/>
    <w:rsid w:val="00A540D3"/>
    <w:rsid w:val="00A57FAA"/>
    <w:rsid w:val="00A61137"/>
    <w:rsid w:val="00A702AB"/>
    <w:rsid w:val="00A8471B"/>
    <w:rsid w:val="00A92CFF"/>
    <w:rsid w:val="00AB1E9C"/>
    <w:rsid w:val="00AB6826"/>
    <w:rsid w:val="00AC7442"/>
    <w:rsid w:val="00AD2592"/>
    <w:rsid w:val="00AD7B2B"/>
    <w:rsid w:val="00AD7C26"/>
    <w:rsid w:val="00AE3CBD"/>
    <w:rsid w:val="00B000F4"/>
    <w:rsid w:val="00B10FAA"/>
    <w:rsid w:val="00B15C30"/>
    <w:rsid w:val="00B36F96"/>
    <w:rsid w:val="00B5382C"/>
    <w:rsid w:val="00B56D6E"/>
    <w:rsid w:val="00B82112"/>
    <w:rsid w:val="00B857AB"/>
    <w:rsid w:val="00B862E9"/>
    <w:rsid w:val="00BA29B8"/>
    <w:rsid w:val="00BB566B"/>
    <w:rsid w:val="00BC166F"/>
    <w:rsid w:val="00BC316E"/>
    <w:rsid w:val="00BD4706"/>
    <w:rsid w:val="00BD52AF"/>
    <w:rsid w:val="00C060C3"/>
    <w:rsid w:val="00C150B6"/>
    <w:rsid w:val="00C22ED8"/>
    <w:rsid w:val="00C43001"/>
    <w:rsid w:val="00C466AF"/>
    <w:rsid w:val="00C5275B"/>
    <w:rsid w:val="00C577CD"/>
    <w:rsid w:val="00C77F10"/>
    <w:rsid w:val="00C84BB4"/>
    <w:rsid w:val="00C93E51"/>
    <w:rsid w:val="00C94641"/>
    <w:rsid w:val="00CD133F"/>
    <w:rsid w:val="00CD136E"/>
    <w:rsid w:val="00CD1B69"/>
    <w:rsid w:val="00CD1D6D"/>
    <w:rsid w:val="00CE27FA"/>
    <w:rsid w:val="00CE566B"/>
    <w:rsid w:val="00CF6245"/>
    <w:rsid w:val="00D02827"/>
    <w:rsid w:val="00D2591C"/>
    <w:rsid w:val="00D377ED"/>
    <w:rsid w:val="00D437A1"/>
    <w:rsid w:val="00D7268D"/>
    <w:rsid w:val="00D8501B"/>
    <w:rsid w:val="00D86CD7"/>
    <w:rsid w:val="00D96D1E"/>
    <w:rsid w:val="00D97C52"/>
    <w:rsid w:val="00DA632A"/>
    <w:rsid w:val="00DA639E"/>
    <w:rsid w:val="00DB36EA"/>
    <w:rsid w:val="00DC19FC"/>
    <w:rsid w:val="00DC7B39"/>
    <w:rsid w:val="00DD46F1"/>
    <w:rsid w:val="00E010A7"/>
    <w:rsid w:val="00E12620"/>
    <w:rsid w:val="00E149F1"/>
    <w:rsid w:val="00E22781"/>
    <w:rsid w:val="00E25C85"/>
    <w:rsid w:val="00E35EBB"/>
    <w:rsid w:val="00E37DAB"/>
    <w:rsid w:val="00E56886"/>
    <w:rsid w:val="00E622A3"/>
    <w:rsid w:val="00E85168"/>
    <w:rsid w:val="00EA39F2"/>
    <w:rsid w:val="00EA520D"/>
    <w:rsid w:val="00EA7E66"/>
    <w:rsid w:val="00EB1522"/>
    <w:rsid w:val="00EB312C"/>
    <w:rsid w:val="00EB5991"/>
    <w:rsid w:val="00EC3C6D"/>
    <w:rsid w:val="00F0416D"/>
    <w:rsid w:val="00F0713A"/>
    <w:rsid w:val="00F1068D"/>
    <w:rsid w:val="00F2002B"/>
    <w:rsid w:val="00F2384C"/>
    <w:rsid w:val="00F25E58"/>
    <w:rsid w:val="00F30B28"/>
    <w:rsid w:val="00F31138"/>
    <w:rsid w:val="00F363A4"/>
    <w:rsid w:val="00F706E5"/>
    <w:rsid w:val="00F84065"/>
    <w:rsid w:val="00FB5341"/>
    <w:rsid w:val="00FD73FD"/>
    <w:rsid w:val="00FF5A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ECE5D"/>
  <w15:docId w15:val="{6BA9D429-DD09-40EA-A813-1EFAD47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06BE"/>
    <w:pPr>
      <w:spacing w:before="120" w:after="120"/>
    </w:pPr>
    <w:rPr>
      <w:rFonts w:ascii="Corbel" w:hAnsi="Corbel"/>
      <w:sz w:val="24"/>
      <w:szCs w:val="24"/>
      <w:lang w:val="en-US" w:eastAsia="en-US"/>
    </w:rPr>
  </w:style>
  <w:style w:type="paragraph" w:styleId="Kop1">
    <w:name w:val="heading 1"/>
    <w:basedOn w:val="Standaard"/>
    <w:next w:val="Standaard"/>
    <w:link w:val="Kop1Char"/>
    <w:qFormat/>
    <w:rsid w:val="005E34C6"/>
    <w:pPr>
      <w:keepNext/>
      <w:spacing w:before="0" w:after="240"/>
      <w:outlineLvl w:val="0"/>
    </w:pPr>
    <w:rPr>
      <w:rFonts w:eastAsiaTheme="majorEastAsia" w:cstheme="majorBidi"/>
      <w:b/>
      <w:bCs/>
      <w:kern w:val="32"/>
      <w:sz w:val="36"/>
      <w:szCs w:val="32"/>
    </w:rPr>
  </w:style>
  <w:style w:type="paragraph" w:styleId="Kop2">
    <w:name w:val="heading 2"/>
    <w:basedOn w:val="Standaard"/>
    <w:next w:val="Standaard"/>
    <w:link w:val="Kop2Char"/>
    <w:qFormat/>
    <w:rsid w:val="005E34C6"/>
    <w:pPr>
      <w:keepNext/>
      <w:spacing w:before="240"/>
      <w:outlineLvl w:val="1"/>
    </w:pPr>
    <w:rPr>
      <w:rFonts w:eastAsiaTheme="majorEastAsia" w:cstheme="majorBidi"/>
      <w:b/>
      <w:bCs/>
      <w:iCs/>
      <w:sz w:val="28"/>
      <w:szCs w:val="28"/>
    </w:rPr>
  </w:style>
  <w:style w:type="paragraph" w:styleId="Kop3">
    <w:name w:val="heading 3"/>
    <w:basedOn w:val="Standaard"/>
    <w:next w:val="Standaard"/>
    <w:link w:val="Kop3Char"/>
    <w:qFormat/>
    <w:rsid w:val="005E34C6"/>
    <w:pPr>
      <w:keepNext/>
      <w:keepLines/>
      <w:spacing w:before="40"/>
      <w:outlineLvl w:val="2"/>
    </w:pPr>
    <w:rPr>
      <w:rFonts w:eastAsiaTheme="majorEastAsia"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37469D"/>
    <w:pPr>
      <w:tabs>
        <w:tab w:val="center" w:pos="4320"/>
        <w:tab w:val="right" w:pos="8640"/>
      </w:tabs>
    </w:pPr>
  </w:style>
  <w:style w:type="paragraph" w:styleId="Voettekst">
    <w:name w:val="footer"/>
    <w:basedOn w:val="Standaard"/>
    <w:link w:val="VoettekstChar"/>
    <w:uiPriority w:val="99"/>
    <w:rsid w:val="0037469D"/>
    <w:pPr>
      <w:tabs>
        <w:tab w:val="center" w:pos="4320"/>
        <w:tab w:val="right" w:pos="8640"/>
      </w:tabs>
    </w:pPr>
  </w:style>
  <w:style w:type="paragraph" w:styleId="Ballontekst">
    <w:name w:val="Balloon Text"/>
    <w:basedOn w:val="Standaard"/>
    <w:semiHidden/>
    <w:rsid w:val="0008050A"/>
    <w:rPr>
      <w:rFonts w:ascii="Tahoma" w:hAnsi="Tahoma" w:cs="Tahoma"/>
      <w:sz w:val="16"/>
      <w:szCs w:val="16"/>
    </w:rPr>
  </w:style>
  <w:style w:type="character" w:styleId="Paginanummer">
    <w:name w:val="page number"/>
    <w:basedOn w:val="Standaardalinea-lettertype"/>
    <w:rsid w:val="00F84065"/>
  </w:style>
  <w:style w:type="character" w:customStyle="1" w:styleId="KoptekstChar">
    <w:name w:val="Koptekst Char"/>
    <w:link w:val="Koptekst"/>
    <w:rsid w:val="00E010A7"/>
    <w:rPr>
      <w:sz w:val="24"/>
      <w:szCs w:val="24"/>
    </w:rPr>
  </w:style>
  <w:style w:type="character" w:customStyle="1" w:styleId="VoettekstChar">
    <w:name w:val="Voettekst Char"/>
    <w:link w:val="Voettekst"/>
    <w:uiPriority w:val="99"/>
    <w:rsid w:val="00727CB8"/>
    <w:rPr>
      <w:sz w:val="24"/>
      <w:szCs w:val="24"/>
    </w:rPr>
  </w:style>
  <w:style w:type="paragraph" w:styleId="Titel">
    <w:name w:val="Title"/>
    <w:basedOn w:val="Standaard"/>
    <w:next w:val="Standaard"/>
    <w:link w:val="TitelChar"/>
    <w:uiPriority w:val="10"/>
    <w:semiHidden/>
    <w:unhideWhenUsed/>
    <w:qFormat/>
    <w:rsid w:val="000F062E"/>
    <w:pPr>
      <w:framePr w:wrap="around" w:vAnchor="page" w:hAnchor="margin" w:xAlign="right" w:y="6805"/>
      <w:tabs>
        <w:tab w:val="left" w:pos="8896"/>
      </w:tabs>
      <w:jc w:val="right"/>
    </w:pPr>
    <w:rPr>
      <w:b/>
      <w:sz w:val="56"/>
      <w:szCs w:val="56"/>
    </w:rPr>
  </w:style>
  <w:style w:type="character" w:customStyle="1" w:styleId="TitelChar">
    <w:name w:val="Titel Char"/>
    <w:link w:val="Titel"/>
    <w:uiPriority w:val="10"/>
    <w:semiHidden/>
    <w:rsid w:val="004906BE"/>
    <w:rPr>
      <w:rFonts w:ascii="Corbel" w:hAnsi="Corbel"/>
      <w:b/>
      <w:sz w:val="56"/>
      <w:szCs w:val="56"/>
      <w:lang w:val="en-US" w:eastAsia="en-US"/>
    </w:rPr>
  </w:style>
  <w:style w:type="paragraph" w:styleId="Ondertitel">
    <w:name w:val="Subtitle"/>
    <w:basedOn w:val="Standaard"/>
    <w:next w:val="Standaard"/>
    <w:link w:val="OndertitelChar"/>
    <w:uiPriority w:val="11"/>
    <w:semiHidden/>
    <w:unhideWhenUsed/>
    <w:qFormat/>
    <w:rsid w:val="000F062E"/>
    <w:pPr>
      <w:framePr w:wrap="around" w:vAnchor="page" w:hAnchor="margin" w:xAlign="right" w:y="6805"/>
      <w:tabs>
        <w:tab w:val="left" w:pos="9072"/>
      </w:tabs>
      <w:jc w:val="right"/>
    </w:pPr>
    <w:rPr>
      <w:b/>
      <w:sz w:val="32"/>
      <w:szCs w:val="28"/>
    </w:rPr>
  </w:style>
  <w:style w:type="character" w:customStyle="1" w:styleId="OndertitelChar">
    <w:name w:val="Ondertitel Char"/>
    <w:link w:val="Ondertitel"/>
    <w:uiPriority w:val="11"/>
    <w:semiHidden/>
    <w:rsid w:val="004906BE"/>
    <w:rPr>
      <w:rFonts w:ascii="Corbel" w:hAnsi="Corbel"/>
      <w:b/>
      <w:sz w:val="32"/>
      <w:szCs w:val="28"/>
      <w:lang w:val="en-US" w:eastAsia="en-US"/>
    </w:rPr>
  </w:style>
  <w:style w:type="paragraph" w:customStyle="1" w:styleId="vertrouwelijk">
    <w:name w:val="vertrouwelijk"/>
    <w:basedOn w:val="Standaard"/>
    <w:uiPriority w:val="2"/>
    <w:qFormat/>
    <w:rsid w:val="001D6E99"/>
    <w:pPr>
      <w:jc w:val="right"/>
    </w:pPr>
    <w:rPr>
      <w:b/>
      <w:sz w:val="32"/>
      <w:szCs w:val="40"/>
    </w:rPr>
  </w:style>
  <w:style w:type="paragraph" w:customStyle="1" w:styleId="opmerkingen">
    <w:name w:val="opmerkingen"/>
    <w:basedOn w:val="Standaard"/>
    <w:uiPriority w:val="2"/>
    <w:qFormat/>
    <w:rsid w:val="001D6E99"/>
    <w:pPr>
      <w:jc w:val="right"/>
    </w:pPr>
    <w:rPr>
      <w:i/>
      <w:color w:val="FF0000"/>
      <w:lang w:val="nl-BE"/>
    </w:rPr>
  </w:style>
  <w:style w:type="paragraph" w:customStyle="1" w:styleId="referentie1">
    <w:name w:val="referentie 1"/>
    <w:basedOn w:val="Standaard"/>
    <w:uiPriority w:val="2"/>
    <w:qFormat/>
    <w:rsid w:val="001D6E99"/>
    <w:pPr>
      <w:ind w:right="318"/>
      <w:jc w:val="right"/>
    </w:pPr>
    <w:rPr>
      <w:rFonts w:ascii="Verdana" w:hAnsi="Verdana"/>
      <w:b/>
      <w:color w:val="000000"/>
      <w:sz w:val="22"/>
      <w:szCs w:val="22"/>
    </w:rPr>
  </w:style>
  <w:style w:type="paragraph" w:customStyle="1" w:styleId="academiejaar">
    <w:name w:val="academiejaar"/>
    <w:basedOn w:val="Standaard"/>
    <w:uiPriority w:val="2"/>
    <w:qFormat/>
    <w:rsid w:val="001D6E99"/>
    <w:pPr>
      <w:pBdr>
        <w:top w:val="single" w:sz="4" w:space="0" w:color="auto"/>
      </w:pBdr>
      <w:jc w:val="right"/>
    </w:pPr>
    <w:rPr>
      <w:rFonts w:cs="Arial"/>
      <w:b/>
      <w:sz w:val="28"/>
      <w:szCs w:val="28"/>
      <w:lang w:val="nl-NL"/>
    </w:rPr>
  </w:style>
  <w:style w:type="paragraph" w:customStyle="1" w:styleId="referentie2">
    <w:name w:val="referentie 2"/>
    <w:basedOn w:val="Standaard"/>
    <w:uiPriority w:val="2"/>
    <w:qFormat/>
    <w:rsid w:val="001D6E99"/>
    <w:pPr>
      <w:ind w:right="-101"/>
      <w:jc w:val="right"/>
    </w:pPr>
    <w:rPr>
      <w:b/>
      <w:sz w:val="28"/>
      <w:lang w:val="nl-BE"/>
    </w:rPr>
  </w:style>
  <w:style w:type="paragraph" w:customStyle="1" w:styleId="kadertitelblad">
    <w:name w:val="kader titelblad"/>
    <w:basedOn w:val="Standaard"/>
    <w:uiPriority w:val="2"/>
    <w:qFormat/>
    <w:rsid w:val="00DD46F1"/>
    <w:pPr>
      <w:framePr w:wrap="around" w:hAnchor="margin" w:xAlign="right" w:yAlign="bottom"/>
      <w:spacing w:before="0" w:after="0"/>
      <w:suppressOverlap/>
      <w:jc w:val="right"/>
    </w:pPr>
    <w:rPr>
      <w:sz w:val="26"/>
      <w:szCs w:val="26"/>
    </w:rPr>
  </w:style>
  <w:style w:type="paragraph" w:styleId="Geenafstand">
    <w:name w:val="No Spacing"/>
    <w:link w:val="GeenafstandChar"/>
    <w:uiPriority w:val="1"/>
    <w:qFormat/>
    <w:rsid w:val="000F062E"/>
    <w:rPr>
      <w:rFonts w:ascii="Calibri" w:hAnsi="Calibri"/>
      <w:sz w:val="22"/>
      <w:szCs w:val="22"/>
      <w:lang w:val="en-US" w:eastAsia="en-US"/>
    </w:rPr>
  </w:style>
  <w:style w:type="character" w:customStyle="1" w:styleId="GeenafstandChar">
    <w:name w:val="Geen afstand Char"/>
    <w:link w:val="Geenafstand"/>
    <w:uiPriority w:val="1"/>
    <w:rsid w:val="000F062E"/>
    <w:rPr>
      <w:rFonts w:ascii="Calibri" w:hAnsi="Calibri"/>
      <w:sz w:val="22"/>
      <w:szCs w:val="22"/>
      <w:lang w:val="en-US" w:eastAsia="en-US"/>
    </w:rPr>
  </w:style>
  <w:style w:type="character" w:customStyle="1" w:styleId="Kop1Char">
    <w:name w:val="Kop 1 Char"/>
    <w:basedOn w:val="Standaardalinea-lettertype"/>
    <w:link w:val="Kop1"/>
    <w:rsid w:val="005E34C6"/>
    <w:rPr>
      <w:rFonts w:ascii="Corbel" w:eastAsiaTheme="majorEastAsia" w:hAnsi="Corbel" w:cstheme="majorBidi"/>
      <w:b/>
      <w:bCs/>
      <w:kern w:val="32"/>
      <w:sz w:val="36"/>
      <w:szCs w:val="32"/>
      <w:lang w:val="en-US" w:eastAsia="en-US"/>
    </w:rPr>
  </w:style>
  <w:style w:type="character" w:customStyle="1" w:styleId="Kop2Char">
    <w:name w:val="Kop 2 Char"/>
    <w:basedOn w:val="Standaardalinea-lettertype"/>
    <w:link w:val="Kop2"/>
    <w:rsid w:val="005E34C6"/>
    <w:rPr>
      <w:rFonts w:ascii="Corbel" w:eastAsiaTheme="majorEastAsia" w:hAnsi="Corbel" w:cstheme="majorBidi"/>
      <w:b/>
      <w:bCs/>
      <w:iCs/>
      <w:sz w:val="28"/>
      <w:szCs w:val="28"/>
      <w:lang w:val="en-US" w:eastAsia="en-US"/>
    </w:rPr>
  </w:style>
  <w:style w:type="character" w:styleId="Tekstvantijdelijkeaanduiding">
    <w:name w:val="Placeholder Text"/>
    <w:basedOn w:val="Standaardalinea-lettertype"/>
    <w:uiPriority w:val="99"/>
    <w:semiHidden/>
    <w:rsid w:val="00501068"/>
    <w:rPr>
      <w:color w:val="808080"/>
    </w:rPr>
  </w:style>
  <w:style w:type="character" w:styleId="Subtielebenadrukking">
    <w:name w:val="Subtle Emphasis"/>
    <w:basedOn w:val="Standaardalinea-lettertype"/>
    <w:uiPriority w:val="1"/>
    <w:qFormat/>
    <w:rsid w:val="002750DE"/>
    <w:rPr>
      <w:i/>
      <w:iCs/>
      <w:color w:val="404040" w:themeColor="text1" w:themeTint="BF"/>
    </w:rPr>
  </w:style>
  <w:style w:type="character" w:customStyle="1" w:styleId="Kop3Char">
    <w:name w:val="Kop 3 Char"/>
    <w:basedOn w:val="Standaardalinea-lettertype"/>
    <w:link w:val="Kop3"/>
    <w:rsid w:val="005E34C6"/>
    <w:rPr>
      <w:rFonts w:ascii="Corbel" w:eastAsiaTheme="majorEastAsia" w:hAnsi="Corbel" w:cstheme="majorBidi"/>
      <w:color w:val="1F4D78" w:themeColor="accent1" w:themeShade="7F"/>
      <w:sz w:val="24"/>
      <w:szCs w:val="24"/>
      <w:lang w:val="en-US" w:eastAsia="en-US"/>
    </w:rPr>
  </w:style>
  <w:style w:type="character" w:customStyle="1" w:styleId="Style1">
    <w:name w:val="Style1"/>
    <w:basedOn w:val="Standaardalinea-lettertype"/>
    <w:uiPriority w:val="1"/>
    <w:rsid w:val="00EB312C"/>
    <w:rPr>
      <w:rFonts w:ascii="Corbel" w:hAnsi="Corbel"/>
      <w:b/>
      <w:sz w:val="26"/>
    </w:rPr>
  </w:style>
  <w:style w:type="table" w:styleId="Tabelraster">
    <w:name w:val="Table Grid"/>
    <w:basedOn w:val="Standaardtabel"/>
    <w:uiPriority w:val="59"/>
    <w:rsid w:val="004A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Standaardalinea-lettertype"/>
    <w:uiPriority w:val="1"/>
    <w:rsid w:val="004A0F6B"/>
    <w:rPr>
      <w:rFonts w:ascii="Corbel" w:hAnsi="Corbel"/>
      <w:b/>
      <w:sz w:val="56"/>
    </w:rPr>
  </w:style>
  <w:style w:type="character" w:customStyle="1" w:styleId="Style3">
    <w:name w:val="Style3"/>
    <w:basedOn w:val="Standaardalinea-lettertype"/>
    <w:uiPriority w:val="1"/>
    <w:rsid w:val="004A0F6B"/>
    <w:rPr>
      <w:rFonts w:ascii="Corbel" w:hAnsi="Corbel"/>
      <w:i/>
      <w:sz w:val="44"/>
    </w:rPr>
  </w:style>
  <w:style w:type="character" w:customStyle="1" w:styleId="Style4">
    <w:name w:val="Style4"/>
    <w:basedOn w:val="Standaardalinea-lettertype"/>
    <w:uiPriority w:val="1"/>
    <w:rsid w:val="002B3BCA"/>
    <w:rPr>
      <w:rFonts w:ascii="Corbel" w:hAnsi="Corbel"/>
      <w:sz w:val="26"/>
    </w:rPr>
  </w:style>
  <w:style w:type="paragraph" w:styleId="Kopvaninhoudsopgave">
    <w:name w:val="TOC Heading"/>
    <w:basedOn w:val="Kop1"/>
    <w:next w:val="Standaard"/>
    <w:uiPriority w:val="39"/>
    <w:unhideWhenUsed/>
    <w:qFormat/>
    <w:rsid w:val="005E6C1A"/>
    <w:pPr>
      <w:keepLines/>
      <w:spacing w:before="240" w:after="0" w:line="259" w:lineRule="auto"/>
      <w:outlineLvl w:val="9"/>
    </w:pPr>
    <w:rPr>
      <w:rFonts w:asciiTheme="majorHAnsi" w:hAnsiTheme="majorHAnsi"/>
      <w:b w:val="0"/>
      <w:bCs w:val="0"/>
      <w:color w:val="2E74B5" w:themeColor="accent1" w:themeShade="BF"/>
      <w:kern w:val="0"/>
      <w:sz w:val="32"/>
      <w:lang w:val="nl-BE" w:eastAsia="nl-BE"/>
    </w:rPr>
  </w:style>
  <w:style w:type="paragraph" w:styleId="Inhopg1">
    <w:name w:val="toc 1"/>
    <w:basedOn w:val="Standaard"/>
    <w:next w:val="Standaard"/>
    <w:autoRedefine/>
    <w:uiPriority w:val="39"/>
    <w:unhideWhenUsed/>
    <w:rsid w:val="005E6C1A"/>
    <w:pPr>
      <w:spacing w:after="100"/>
    </w:pPr>
  </w:style>
  <w:style w:type="paragraph" w:styleId="Lijstalinea">
    <w:name w:val="List Paragraph"/>
    <w:basedOn w:val="Standaard"/>
    <w:uiPriority w:val="34"/>
    <w:qFormat/>
    <w:rsid w:val="00285EE3"/>
    <w:pPr>
      <w:ind w:left="720"/>
      <w:contextualSpacing/>
    </w:pPr>
  </w:style>
  <w:style w:type="paragraph" w:styleId="Inhopg2">
    <w:name w:val="toc 2"/>
    <w:basedOn w:val="Standaard"/>
    <w:next w:val="Standaard"/>
    <w:autoRedefine/>
    <w:uiPriority w:val="39"/>
    <w:unhideWhenUsed/>
    <w:rsid w:val="00D8501B"/>
    <w:pPr>
      <w:spacing w:after="100"/>
      <w:ind w:left="240"/>
    </w:pPr>
  </w:style>
  <w:style w:type="paragraph" w:styleId="Inhopg3">
    <w:name w:val="toc 3"/>
    <w:basedOn w:val="Standaard"/>
    <w:next w:val="Standaard"/>
    <w:autoRedefine/>
    <w:uiPriority w:val="39"/>
    <w:unhideWhenUsed/>
    <w:rsid w:val="00D850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lish%20VDS\Downloads\Titelblad-Schriftelijke-werkstukken-Bedrijfskun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7430E74F94F35B7801F9C1D74CEFE"/>
        <w:category>
          <w:name w:val="Algemeen"/>
          <w:gallery w:val="placeholder"/>
        </w:category>
        <w:types>
          <w:type w:val="bbPlcHdr"/>
        </w:types>
        <w:behaviors>
          <w:behavior w:val="content"/>
        </w:behaviors>
        <w:guid w:val="{1EFE433F-4441-49D1-82EB-E7251B7480CF}"/>
      </w:docPartPr>
      <w:docPartBody>
        <w:p w:rsidR="00567D09" w:rsidRDefault="00DC3CF9">
          <w:pPr>
            <w:pStyle w:val="8AF7430E74F94F35B7801F9C1D74CEFE"/>
          </w:pPr>
          <w:r w:rsidRPr="00396AE3">
            <w:rPr>
              <w:rStyle w:val="Tekstvantijdelijkeaanduiding"/>
            </w:rPr>
            <w:t>Choose an item.</w:t>
          </w:r>
        </w:p>
      </w:docPartBody>
    </w:docPart>
    <w:docPart>
      <w:docPartPr>
        <w:name w:val="9782C78C184D4DD4B14A4A751F65C900"/>
        <w:category>
          <w:name w:val="Algemeen"/>
          <w:gallery w:val="placeholder"/>
        </w:category>
        <w:types>
          <w:type w:val="bbPlcHdr"/>
        </w:types>
        <w:behaviors>
          <w:behavior w:val="content"/>
        </w:behaviors>
        <w:guid w:val="{DCE655E6-9A82-48C8-8F5C-02E9FA2F663B}"/>
      </w:docPartPr>
      <w:docPartBody>
        <w:p w:rsidR="00567D09" w:rsidRDefault="00DC3CF9">
          <w:pPr>
            <w:pStyle w:val="9782C78C184D4DD4B14A4A751F65C900"/>
          </w:pPr>
          <w:r w:rsidRPr="00396AE3">
            <w:rPr>
              <w:rStyle w:val="Tekstvantijdelijkeaanduiding"/>
            </w:rPr>
            <w:t>Choose an item.</w:t>
          </w:r>
        </w:p>
      </w:docPartBody>
    </w:docPart>
    <w:docPart>
      <w:docPartPr>
        <w:name w:val="F19E222B3BE44972B64E8FFE7E7FF1B2"/>
        <w:category>
          <w:name w:val="Algemeen"/>
          <w:gallery w:val="placeholder"/>
        </w:category>
        <w:types>
          <w:type w:val="bbPlcHdr"/>
        </w:types>
        <w:behaviors>
          <w:behavior w:val="content"/>
        </w:behaviors>
        <w:guid w:val="{F38D5BAC-BFE0-4DE6-8EE1-A5B110F0097E}"/>
      </w:docPartPr>
      <w:docPartBody>
        <w:p w:rsidR="00567D09" w:rsidRDefault="00DC3CF9">
          <w:pPr>
            <w:pStyle w:val="F19E222B3BE44972B64E8FFE7E7FF1B2"/>
          </w:pPr>
          <w:r w:rsidRPr="001D04BF">
            <w:rPr>
              <w:rStyle w:val="Tekstvantijdelijkeaanduiding"/>
              <w:vanish/>
            </w:rPr>
            <w:t>Choose an item.</w:t>
          </w:r>
        </w:p>
      </w:docPartBody>
    </w:docPart>
    <w:docPart>
      <w:docPartPr>
        <w:name w:val="72A444833802421FB75E220B1E7A6A35"/>
        <w:category>
          <w:name w:val="Algemeen"/>
          <w:gallery w:val="placeholder"/>
        </w:category>
        <w:types>
          <w:type w:val="bbPlcHdr"/>
        </w:types>
        <w:behaviors>
          <w:behavior w:val="content"/>
        </w:behaviors>
        <w:guid w:val="{A0C78E8B-4270-43B1-B9DF-ADDDBA19C088}"/>
      </w:docPartPr>
      <w:docPartBody>
        <w:p w:rsidR="00567D09" w:rsidRDefault="00DC3CF9">
          <w:pPr>
            <w:pStyle w:val="72A444833802421FB75E220B1E7A6A35"/>
          </w:pPr>
          <w:r w:rsidRPr="00396AE3">
            <w:rPr>
              <w:rStyle w:val="Tekstvantijdelijkeaanduidi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ntax Com">
    <w:altName w:val="Arial"/>
    <w:charset w:val="00"/>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F9"/>
    <w:rsid w:val="00151E8D"/>
    <w:rsid w:val="001A5390"/>
    <w:rsid w:val="00567D09"/>
    <w:rsid w:val="00A20A14"/>
    <w:rsid w:val="00B56C8F"/>
    <w:rsid w:val="00C21C1F"/>
    <w:rsid w:val="00DC3CF9"/>
    <w:rsid w:val="00F72B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AF7430E74F94F35B7801F9C1D74CEFE">
    <w:name w:val="8AF7430E74F94F35B7801F9C1D74CEFE"/>
  </w:style>
  <w:style w:type="paragraph" w:customStyle="1" w:styleId="9782C78C184D4DD4B14A4A751F65C900">
    <w:name w:val="9782C78C184D4DD4B14A4A751F65C900"/>
  </w:style>
  <w:style w:type="paragraph" w:customStyle="1" w:styleId="F19E222B3BE44972B64E8FFE7E7FF1B2">
    <w:name w:val="F19E222B3BE44972B64E8FFE7E7FF1B2"/>
  </w:style>
  <w:style w:type="paragraph" w:customStyle="1" w:styleId="72A444833802421FB75E220B1E7A6A35">
    <w:name w:val="72A444833802421FB75E220B1E7A6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C2F0F-7BF6-4D3E-9C9E-5A33E474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Titelblad-Schriftelijke-werkstukken-Bedrijfskunde.dotx</Template>
  <TotalTime>0</TotalTime>
  <Pages>8</Pages>
  <Words>1180</Words>
  <Characters>6496</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Ehsal</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Eilish VDS</dc:creator>
  <cp:lastModifiedBy>Eilish Van Der Snickt</cp:lastModifiedBy>
  <cp:revision>12</cp:revision>
  <cp:lastPrinted>2019-05-29T09:29:00Z</cp:lastPrinted>
  <dcterms:created xsi:type="dcterms:W3CDTF">2019-05-17T09:36:00Z</dcterms:created>
  <dcterms:modified xsi:type="dcterms:W3CDTF">2019-05-29T09:29:00Z</dcterms:modified>
</cp:coreProperties>
</file>